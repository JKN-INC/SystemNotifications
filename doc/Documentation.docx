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696096" w14:textId="77777777" w:rsidR="00117852" w:rsidRPr="006854D9" w:rsidRDefault="00117852" w:rsidP="00117852">
      <w:pPr>
        <w:rPr>
          <w:lang w:val="en-GB"/>
        </w:rPr>
      </w:pPr>
    </w:p>
    <w:p w14:paraId="44AB5141" w14:textId="77777777" w:rsidR="00117852" w:rsidRPr="006854D9" w:rsidRDefault="00117852" w:rsidP="00117852">
      <w:pPr>
        <w:rPr>
          <w:lang w:val="en-GB"/>
        </w:rPr>
      </w:pPr>
    </w:p>
    <w:p w14:paraId="7B5900B4" w14:textId="77777777" w:rsidR="00117852" w:rsidRPr="006854D9" w:rsidRDefault="00117852" w:rsidP="00117852">
      <w:pPr>
        <w:rPr>
          <w:lang w:val="en-GB"/>
        </w:rPr>
      </w:pPr>
    </w:p>
    <w:p w14:paraId="207CEE48" w14:textId="77777777" w:rsidR="00117852" w:rsidRPr="006854D9" w:rsidRDefault="00117852" w:rsidP="00117852">
      <w:pPr>
        <w:rPr>
          <w:lang w:val="en-GB"/>
        </w:rPr>
      </w:pPr>
    </w:p>
    <w:p w14:paraId="73CE016A" w14:textId="77777777" w:rsidR="00117852" w:rsidRPr="006854D9" w:rsidRDefault="00117852" w:rsidP="00117852">
      <w:pPr>
        <w:rPr>
          <w:lang w:val="en-GB"/>
        </w:rPr>
      </w:pPr>
    </w:p>
    <w:p w14:paraId="411947BA" w14:textId="77777777" w:rsidR="00117852" w:rsidRPr="006854D9" w:rsidRDefault="00117852" w:rsidP="00117852">
      <w:pPr>
        <w:rPr>
          <w:lang w:val="en-GB"/>
        </w:rPr>
      </w:pPr>
    </w:p>
    <w:p w14:paraId="01E18D1B" w14:textId="77777777" w:rsidR="00117852" w:rsidRPr="006854D9" w:rsidRDefault="00117852" w:rsidP="00117852">
      <w:pPr>
        <w:pStyle w:val="Seitentitel"/>
        <w:rPr>
          <w:lang w:val="en-GB"/>
        </w:rPr>
      </w:pPr>
      <w:r w:rsidRPr="006854D9">
        <w:rPr>
          <w:lang w:val="en-GB"/>
        </w:rPr>
        <w:t xml:space="preserve">Plugin </w:t>
      </w:r>
      <w:proofErr w:type="spellStart"/>
      <w:r w:rsidR="00C44C1A" w:rsidRPr="006854D9">
        <w:rPr>
          <w:i/>
          <w:lang w:val="en-GB"/>
        </w:rPr>
        <w:t>SystemNotification</w:t>
      </w:r>
      <w:proofErr w:type="spellEnd"/>
    </w:p>
    <w:p w14:paraId="44EEF2D1" w14:textId="77777777" w:rsidR="00117852" w:rsidRPr="006854D9" w:rsidRDefault="00117852" w:rsidP="00117852">
      <w:pPr>
        <w:pStyle w:val="Seitentitel"/>
        <w:rPr>
          <w:b w:val="0"/>
          <w:lang w:val="en-GB"/>
        </w:rPr>
      </w:pPr>
      <w:r w:rsidRPr="006854D9">
        <w:rPr>
          <w:b w:val="0"/>
          <w:lang w:val="en-GB"/>
        </w:rPr>
        <w:t>Documentation</w:t>
      </w:r>
    </w:p>
    <w:p w14:paraId="1DE603A3" w14:textId="77777777" w:rsidR="00117852" w:rsidRPr="006854D9" w:rsidRDefault="00117852" w:rsidP="00117852">
      <w:pPr>
        <w:rPr>
          <w:lang w:val="en-GB"/>
        </w:rPr>
      </w:pPr>
    </w:p>
    <w:p w14:paraId="1C26482D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t xml:space="preserve"> </w:t>
      </w:r>
    </w:p>
    <w:p w14:paraId="03ABB686" w14:textId="77777777" w:rsidR="00117852" w:rsidRPr="006854D9" w:rsidRDefault="00117852" w:rsidP="00117852">
      <w:pPr>
        <w:rPr>
          <w:lang w:val="en-GB"/>
        </w:rPr>
      </w:pPr>
    </w:p>
    <w:p w14:paraId="6D85F3CA" w14:textId="77777777" w:rsidR="00117852" w:rsidRPr="006854D9" w:rsidRDefault="00117852" w:rsidP="00117852">
      <w:pPr>
        <w:rPr>
          <w:lang w:val="en-GB"/>
        </w:rPr>
      </w:pPr>
    </w:p>
    <w:p w14:paraId="46E686AA" w14:textId="77777777" w:rsidR="00117852" w:rsidRPr="006854D9" w:rsidRDefault="00117852" w:rsidP="00117852">
      <w:pPr>
        <w:rPr>
          <w:lang w:val="en-GB"/>
        </w:rPr>
      </w:pPr>
    </w:p>
    <w:p w14:paraId="14C91262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t>¨</w:t>
      </w:r>
    </w:p>
    <w:p w14:paraId="00D2FF4A" w14:textId="77777777" w:rsidR="00117852" w:rsidRPr="006854D9" w:rsidRDefault="00117852" w:rsidP="00117852">
      <w:pPr>
        <w:rPr>
          <w:lang w:val="en-GB"/>
        </w:rPr>
      </w:pPr>
    </w:p>
    <w:p w14:paraId="39986A83" w14:textId="77777777" w:rsidR="00117852" w:rsidRPr="006854D9" w:rsidRDefault="00117852" w:rsidP="00117852">
      <w:pPr>
        <w:rPr>
          <w:lang w:val="en-GB"/>
        </w:rPr>
      </w:pPr>
    </w:p>
    <w:p w14:paraId="273AF903" w14:textId="77777777" w:rsidR="00117852" w:rsidRPr="006854D9" w:rsidRDefault="00117852" w:rsidP="00117852">
      <w:pPr>
        <w:rPr>
          <w:lang w:val="en-GB"/>
        </w:rPr>
      </w:pPr>
    </w:p>
    <w:p w14:paraId="1C6FA9BB" w14:textId="77777777" w:rsidR="00117852" w:rsidRPr="006854D9" w:rsidRDefault="00117852" w:rsidP="00117852">
      <w:pPr>
        <w:rPr>
          <w:lang w:val="en-GB"/>
        </w:rPr>
      </w:pPr>
    </w:p>
    <w:tbl>
      <w:tblPr>
        <w:tblStyle w:val="FarbigesRaster-Akzent2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117852" w:rsidRPr="006854D9" w14:paraId="09BEC3C3" w14:textId="77777777" w:rsidTr="001178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2CF22E9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Date of Release:</w:t>
            </w:r>
          </w:p>
        </w:tc>
        <w:tc>
          <w:tcPr>
            <w:tcW w:w="4606" w:type="dxa"/>
          </w:tcPr>
          <w:p w14:paraId="5F7AEC0E" w14:textId="77777777" w:rsidR="00117852" w:rsidRPr="006854D9" w:rsidRDefault="004B400D" w:rsidP="00117852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Date</w:t>
            </w:r>
          </w:p>
        </w:tc>
      </w:tr>
      <w:tr w:rsidR="00117852" w:rsidRPr="006854D9" w14:paraId="1C36E32F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7668BED1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Document-Version:</w:t>
            </w:r>
          </w:p>
        </w:tc>
        <w:tc>
          <w:tcPr>
            <w:tcW w:w="4606" w:type="dxa"/>
          </w:tcPr>
          <w:p w14:paraId="2B6D53DC" w14:textId="77777777" w:rsidR="00117852" w:rsidRPr="006854D9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1.</w:t>
            </w:r>
            <w:r w:rsidR="00C44C1A" w:rsidRPr="006854D9">
              <w:rPr>
                <w:lang w:val="en-GB"/>
              </w:rPr>
              <w:t>0</w:t>
            </w:r>
          </w:p>
        </w:tc>
      </w:tr>
      <w:tr w:rsidR="00117852" w:rsidRPr="006854D9" w14:paraId="4C773503" w14:textId="77777777" w:rsidTr="001178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00B647C3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Plugin-Version</w:t>
            </w:r>
          </w:p>
        </w:tc>
        <w:tc>
          <w:tcPr>
            <w:tcW w:w="4606" w:type="dxa"/>
          </w:tcPr>
          <w:p w14:paraId="6BEBB477" w14:textId="77777777" w:rsidR="00117852" w:rsidRPr="006854D9" w:rsidRDefault="00117852" w:rsidP="00C44C1A">
            <w:pPr>
              <w:spacing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1.1.</w:t>
            </w:r>
            <w:r w:rsidR="00C44C1A" w:rsidRPr="006854D9">
              <w:rPr>
                <w:lang w:val="en-GB"/>
              </w:rPr>
              <w:t>0</w:t>
            </w:r>
            <w:r w:rsidRPr="006854D9">
              <w:rPr>
                <w:lang w:val="en-GB"/>
              </w:rPr>
              <w:t xml:space="preserve"> and above</w:t>
            </w:r>
          </w:p>
        </w:tc>
      </w:tr>
      <w:tr w:rsidR="00117852" w:rsidRPr="006854D9" w14:paraId="17A249F8" w14:textId="77777777" w:rsidTr="001178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14:paraId="14399C2B" w14:textId="77777777" w:rsidR="00117852" w:rsidRPr="006854D9" w:rsidRDefault="00117852" w:rsidP="00117852">
            <w:pPr>
              <w:spacing w:line="240" w:lineRule="auto"/>
              <w:rPr>
                <w:lang w:val="en-GB"/>
              </w:rPr>
            </w:pPr>
            <w:r w:rsidRPr="006854D9">
              <w:rPr>
                <w:lang w:val="en-GB"/>
              </w:rPr>
              <w:t>Author:</w:t>
            </w:r>
          </w:p>
        </w:tc>
        <w:tc>
          <w:tcPr>
            <w:tcW w:w="4606" w:type="dxa"/>
          </w:tcPr>
          <w:p w14:paraId="0128DC91" w14:textId="77777777" w:rsidR="00117852" w:rsidRPr="006854D9" w:rsidRDefault="00117852" w:rsidP="0011785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854D9">
              <w:rPr>
                <w:lang w:val="en-GB"/>
              </w:rPr>
              <w:t>Fabian</w:t>
            </w:r>
            <w:proofErr w:type="spellEnd"/>
            <w:r w:rsidRPr="006854D9">
              <w:rPr>
                <w:lang w:val="en-GB"/>
              </w:rPr>
              <w:t xml:space="preserve"> </w:t>
            </w:r>
            <w:proofErr w:type="spellStart"/>
            <w:r w:rsidRPr="006854D9">
              <w:rPr>
                <w:lang w:val="en-GB"/>
              </w:rPr>
              <w:t>Schmid</w:t>
            </w:r>
            <w:proofErr w:type="spellEnd"/>
            <w:r w:rsidRPr="006854D9">
              <w:rPr>
                <w:lang w:val="en-GB"/>
              </w:rPr>
              <w:t xml:space="preserve">, </w:t>
            </w:r>
            <w:proofErr w:type="spellStart"/>
            <w:r w:rsidRPr="006854D9">
              <w:rPr>
                <w:lang w:val="en-GB"/>
              </w:rPr>
              <w:t>studer</w:t>
            </w:r>
            <w:proofErr w:type="spellEnd"/>
            <w:r w:rsidRPr="006854D9">
              <w:rPr>
                <w:lang w:val="en-GB"/>
              </w:rPr>
              <w:t xml:space="preserve"> + </w:t>
            </w:r>
            <w:proofErr w:type="spellStart"/>
            <w:r w:rsidRPr="006854D9">
              <w:rPr>
                <w:lang w:val="en-GB"/>
              </w:rPr>
              <w:t>raimann</w:t>
            </w:r>
            <w:proofErr w:type="spellEnd"/>
            <w:r w:rsidRPr="006854D9">
              <w:rPr>
                <w:lang w:val="en-GB"/>
              </w:rPr>
              <w:t xml:space="preserve"> </w:t>
            </w:r>
            <w:proofErr w:type="spellStart"/>
            <w:r w:rsidRPr="006854D9">
              <w:rPr>
                <w:lang w:val="en-GB"/>
              </w:rPr>
              <w:t>ag</w:t>
            </w:r>
            <w:proofErr w:type="spellEnd"/>
          </w:p>
        </w:tc>
      </w:tr>
    </w:tbl>
    <w:p w14:paraId="47FC77C6" w14:textId="77777777" w:rsidR="00117852" w:rsidRPr="006854D9" w:rsidRDefault="00117852" w:rsidP="00117852">
      <w:pPr>
        <w:rPr>
          <w:rFonts w:asciiTheme="minorHAnsi" w:hAnsiTheme="minorHAnsi"/>
          <w:b/>
          <w:bCs/>
          <w:sz w:val="22"/>
          <w:lang w:val="en-GB"/>
        </w:rPr>
      </w:pPr>
    </w:p>
    <w:p w14:paraId="3B8BD39D" w14:textId="77777777" w:rsidR="00117852" w:rsidRPr="006854D9" w:rsidRDefault="00117852">
      <w:pPr>
        <w:spacing w:after="0" w:line="240" w:lineRule="auto"/>
        <w:rPr>
          <w:rFonts w:asciiTheme="minorHAnsi" w:hAnsiTheme="minorHAnsi"/>
          <w:b/>
          <w:bCs/>
          <w:sz w:val="22"/>
          <w:lang w:val="en-GB"/>
        </w:rPr>
      </w:pPr>
      <w:r w:rsidRPr="006854D9">
        <w:rPr>
          <w:rFonts w:asciiTheme="minorHAnsi" w:hAnsiTheme="minorHAnsi"/>
          <w:b/>
          <w:bCs/>
          <w:sz w:val="22"/>
          <w:lang w:val="en-GB"/>
        </w:rPr>
        <w:br w:type="page"/>
      </w:r>
    </w:p>
    <w:tbl>
      <w:tblPr>
        <w:tblStyle w:val="FarbigesRaster-Akzent2"/>
        <w:tblW w:w="9464" w:type="dxa"/>
        <w:tblLook w:val="04A0" w:firstRow="1" w:lastRow="0" w:firstColumn="1" w:lastColumn="0" w:noHBand="0" w:noVBand="1"/>
      </w:tblPr>
      <w:tblGrid>
        <w:gridCol w:w="1289"/>
        <w:gridCol w:w="3007"/>
        <w:gridCol w:w="5168"/>
      </w:tblGrid>
      <w:tr w:rsidR="00117852" w:rsidRPr="006854D9" w14:paraId="2FC88FCE" w14:textId="77777777" w:rsidTr="00DA4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7E4206BF" w14:textId="77777777" w:rsidR="00117852" w:rsidRPr="006854D9" w:rsidRDefault="00117852" w:rsidP="00DA4847">
            <w:pPr>
              <w:spacing w:line="276" w:lineRule="auto"/>
              <w:rPr>
                <w:lang w:val="en-GB"/>
              </w:rPr>
            </w:pPr>
            <w:r w:rsidRPr="006854D9">
              <w:rPr>
                <w:lang w:val="en-GB"/>
              </w:rPr>
              <w:lastRenderedPageBreak/>
              <w:t>Version</w:t>
            </w:r>
          </w:p>
        </w:tc>
        <w:tc>
          <w:tcPr>
            <w:tcW w:w="3007" w:type="dxa"/>
          </w:tcPr>
          <w:p w14:paraId="4609CFFD" w14:textId="77777777" w:rsidR="00117852" w:rsidRPr="006854D9" w:rsidRDefault="00117852" w:rsidP="00DA484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Author</w:t>
            </w:r>
          </w:p>
        </w:tc>
        <w:tc>
          <w:tcPr>
            <w:tcW w:w="5168" w:type="dxa"/>
          </w:tcPr>
          <w:p w14:paraId="017CE778" w14:textId="77777777" w:rsidR="00117852" w:rsidRPr="006854D9" w:rsidRDefault="00117852" w:rsidP="00DA4847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Changes</w:t>
            </w:r>
          </w:p>
        </w:tc>
      </w:tr>
      <w:tr w:rsidR="00117852" w:rsidRPr="006854D9" w14:paraId="677B221F" w14:textId="77777777" w:rsidTr="00DA48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9" w:type="dxa"/>
          </w:tcPr>
          <w:p w14:paraId="3C41A7EE" w14:textId="77777777" w:rsidR="00117852" w:rsidRPr="006854D9" w:rsidRDefault="00117852" w:rsidP="00DA4847">
            <w:pPr>
              <w:spacing w:line="276" w:lineRule="auto"/>
              <w:rPr>
                <w:lang w:val="en-GB"/>
              </w:rPr>
            </w:pPr>
            <w:r w:rsidRPr="006854D9">
              <w:rPr>
                <w:lang w:val="en-GB"/>
              </w:rPr>
              <w:t>1.0</w:t>
            </w:r>
          </w:p>
        </w:tc>
        <w:tc>
          <w:tcPr>
            <w:tcW w:w="3007" w:type="dxa"/>
          </w:tcPr>
          <w:p w14:paraId="3DD42F7D" w14:textId="77777777" w:rsidR="00117852" w:rsidRPr="006854D9" w:rsidRDefault="00117852" w:rsidP="00DA48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 w:rsidRPr="006854D9">
              <w:rPr>
                <w:lang w:val="en-GB"/>
              </w:rPr>
              <w:t>Fabian</w:t>
            </w:r>
            <w:proofErr w:type="spellEnd"/>
            <w:r w:rsidRPr="006854D9">
              <w:rPr>
                <w:lang w:val="en-GB"/>
              </w:rPr>
              <w:t xml:space="preserve"> </w:t>
            </w:r>
            <w:proofErr w:type="spellStart"/>
            <w:r w:rsidRPr="006854D9">
              <w:rPr>
                <w:lang w:val="en-GB"/>
              </w:rPr>
              <w:t>Schmid</w:t>
            </w:r>
            <w:proofErr w:type="spellEnd"/>
          </w:p>
        </w:tc>
        <w:tc>
          <w:tcPr>
            <w:tcW w:w="5168" w:type="dxa"/>
          </w:tcPr>
          <w:p w14:paraId="102E9E49" w14:textId="77777777" w:rsidR="00117852" w:rsidRPr="006854D9" w:rsidRDefault="00C44C1A" w:rsidP="00DA484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6854D9">
              <w:rPr>
                <w:lang w:val="en-GB"/>
              </w:rPr>
              <w:t>Community Release</w:t>
            </w:r>
          </w:p>
        </w:tc>
      </w:tr>
    </w:tbl>
    <w:p w14:paraId="79D8E3AA" w14:textId="77777777" w:rsidR="00117852" w:rsidRPr="006854D9" w:rsidRDefault="00117852" w:rsidP="00117852">
      <w:pPr>
        <w:spacing w:line="276" w:lineRule="auto"/>
        <w:rPr>
          <w:lang w:val="en-GB"/>
        </w:rPr>
      </w:pPr>
    </w:p>
    <w:p w14:paraId="10A2D9E3" w14:textId="77777777" w:rsidR="00117852" w:rsidRPr="006854D9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528D86F2" w14:textId="77777777" w:rsidR="00117852" w:rsidRPr="006854D9" w:rsidRDefault="00117852" w:rsidP="00117852">
      <w:pPr>
        <w:pStyle w:val="berschrift"/>
        <w:rPr>
          <w:lang w:val="en-GB"/>
        </w:rPr>
      </w:pPr>
      <w:r w:rsidRPr="006854D9">
        <w:rPr>
          <w:lang w:val="en-GB"/>
        </w:rPr>
        <w:lastRenderedPageBreak/>
        <w:t>Table of contents</w:t>
      </w:r>
    </w:p>
    <w:p w14:paraId="7758BBAA" w14:textId="77777777" w:rsidR="004C0878" w:rsidRPr="006854D9" w:rsidRDefault="00117852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lang w:val="en-GB"/>
        </w:rPr>
        <w:fldChar w:fldCharType="begin"/>
      </w:r>
      <w:r w:rsidRPr="006854D9">
        <w:rPr>
          <w:lang w:val="en-GB"/>
        </w:rPr>
        <w:instrText xml:space="preserve"> TOC \o "2-3" \t "Überschrift 1,1" </w:instrText>
      </w:r>
      <w:r w:rsidRPr="006854D9">
        <w:rPr>
          <w:lang w:val="en-GB"/>
        </w:rPr>
        <w:fldChar w:fldCharType="separate"/>
      </w:r>
      <w:r w:rsidR="004C0878" w:rsidRPr="006854D9">
        <w:rPr>
          <w:noProof/>
          <w:lang w:val="en-GB"/>
        </w:rPr>
        <w:t>1</w:t>
      </w:r>
      <w:r w:rsidR="004C0878"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="004C0878" w:rsidRPr="006854D9">
        <w:rPr>
          <w:noProof/>
          <w:lang w:val="en-GB"/>
        </w:rPr>
        <w:t>Introduction</w:t>
      </w:r>
      <w:r w:rsidR="004C0878" w:rsidRPr="006854D9">
        <w:rPr>
          <w:noProof/>
          <w:lang w:val="en-GB"/>
        </w:rPr>
        <w:tab/>
      </w:r>
      <w:r w:rsidR="004C0878" w:rsidRPr="006854D9">
        <w:rPr>
          <w:noProof/>
          <w:lang w:val="en-GB"/>
        </w:rPr>
        <w:fldChar w:fldCharType="begin"/>
      </w:r>
      <w:r w:rsidR="004C0878" w:rsidRPr="006854D9">
        <w:rPr>
          <w:noProof/>
          <w:lang w:val="en-GB"/>
        </w:rPr>
        <w:instrText xml:space="preserve"> PAGEREF _Toc279065462 \h </w:instrText>
      </w:r>
      <w:r w:rsidR="004C0878" w:rsidRPr="006854D9">
        <w:rPr>
          <w:noProof/>
          <w:lang w:val="en-GB"/>
        </w:rPr>
      </w:r>
      <w:r w:rsidR="004C0878" w:rsidRPr="006854D9">
        <w:rPr>
          <w:noProof/>
          <w:lang w:val="en-GB"/>
        </w:rPr>
        <w:fldChar w:fldCharType="separate"/>
      </w:r>
      <w:r w:rsidR="004C0878" w:rsidRPr="006854D9">
        <w:rPr>
          <w:noProof/>
          <w:lang w:val="en-GB"/>
        </w:rPr>
        <w:t>4</w:t>
      </w:r>
      <w:r w:rsidR="004C0878" w:rsidRPr="006854D9">
        <w:rPr>
          <w:noProof/>
          <w:lang w:val="en-GB"/>
        </w:rPr>
        <w:fldChar w:fldCharType="end"/>
      </w:r>
    </w:p>
    <w:p w14:paraId="22245B2D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2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Installation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_Toc279065463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4</w:t>
      </w:r>
      <w:r w:rsidRPr="006854D9">
        <w:rPr>
          <w:noProof/>
          <w:lang w:val="en-GB"/>
        </w:rPr>
        <w:fldChar w:fldCharType="end"/>
      </w:r>
    </w:p>
    <w:p w14:paraId="67CA8EE8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Usage of the Plugin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_Toc279065464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5</w:t>
      </w:r>
      <w:r w:rsidRPr="006854D9">
        <w:rPr>
          <w:noProof/>
          <w:lang w:val="en-GB"/>
        </w:rPr>
        <w:fldChar w:fldCharType="end"/>
      </w:r>
    </w:p>
    <w:p w14:paraId="60D95802" w14:textId="77777777" w:rsidR="004C0878" w:rsidRPr="006854D9" w:rsidRDefault="004C0878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3.1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Add new Notification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_Toc279065465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5</w:t>
      </w:r>
      <w:r w:rsidRPr="006854D9">
        <w:rPr>
          <w:noProof/>
          <w:lang w:val="en-GB"/>
        </w:rPr>
        <w:fldChar w:fldCharType="end"/>
      </w:r>
    </w:p>
    <w:p w14:paraId="0D123CFD" w14:textId="77777777" w:rsidR="004C0878" w:rsidRPr="006854D9" w:rsidRDefault="004C0878">
      <w:pPr>
        <w:pStyle w:val="Verzeichnis2"/>
        <w:tabs>
          <w:tab w:val="left" w:pos="738"/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3.2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Edit or delete Notifications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_Toc279065466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6</w:t>
      </w:r>
      <w:r w:rsidRPr="006854D9">
        <w:rPr>
          <w:noProof/>
          <w:lang w:val="en-GB"/>
        </w:rPr>
        <w:fldChar w:fldCharType="end"/>
      </w:r>
    </w:p>
    <w:p w14:paraId="0FBA7DD8" w14:textId="77777777" w:rsidR="004C0878" w:rsidRPr="006854D9" w:rsidRDefault="004C0878">
      <w:pPr>
        <w:pStyle w:val="Verzeichnis1"/>
        <w:tabs>
          <w:tab w:val="left" w:pos="351"/>
        </w:tabs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</w:pPr>
      <w:r w:rsidRPr="006854D9">
        <w:rPr>
          <w:noProof/>
          <w:lang w:val="en-GB"/>
        </w:rPr>
        <w:t>4</w:t>
      </w:r>
      <w:r w:rsidRPr="006854D9">
        <w:rPr>
          <w:rFonts w:asciiTheme="minorHAnsi" w:eastAsiaTheme="minorEastAsia" w:hAnsiTheme="minorHAnsi"/>
          <w:noProof/>
          <w:sz w:val="24"/>
          <w:szCs w:val="24"/>
          <w:lang w:val="en-GB" w:eastAsia="ja-JP"/>
        </w:rPr>
        <w:tab/>
      </w:r>
      <w:r w:rsidRPr="006854D9">
        <w:rPr>
          <w:noProof/>
          <w:lang w:val="en-GB"/>
        </w:rPr>
        <w:t>Screenshots</w:t>
      </w:r>
      <w:r w:rsidRPr="006854D9">
        <w:rPr>
          <w:noProof/>
          <w:lang w:val="en-GB"/>
        </w:rPr>
        <w:tab/>
      </w:r>
      <w:r w:rsidRPr="006854D9">
        <w:rPr>
          <w:noProof/>
          <w:lang w:val="en-GB"/>
        </w:rPr>
        <w:fldChar w:fldCharType="begin"/>
      </w:r>
      <w:r w:rsidRPr="006854D9">
        <w:rPr>
          <w:noProof/>
          <w:lang w:val="en-GB"/>
        </w:rPr>
        <w:instrText xml:space="preserve"> PAGEREF _Toc279065467 \h </w:instrText>
      </w:r>
      <w:r w:rsidRPr="006854D9">
        <w:rPr>
          <w:noProof/>
          <w:lang w:val="en-GB"/>
        </w:rPr>
      </w:r>
      <w:r w:rsidRPr="006854D9">
        <w:rPr>
          <w:noProof/>
          <w:lang w:val="en-GB"/>
        </w:rPr>
        <w:fldChar w:fldCharType="separate"/>
      </w:r>
      <w:r w:rsidRPr="006854D9">
        <w:rPr>
          <w:noProof/>
          <w:lang w:val="en-GB"/>
        </w:rPr>
        <w:t>6</w:t>
      </w:r>
      <w:r w:rsidRPr="006854D9">
        <w:rPr>
          <w:noProof/>
          <w:lang w:val="en-GB"/>
        </w:rPr>
        <w:fldChar w:fldCharType="end"/>
      </w:r>
    </w:p>
    <w:p w14:paraId="15F608EF" w14:textId="77777777" w:rsidR="00117852" w:rsidRPr="006854D9" w:rsidRDefault="00117852" w:rsidP="00117852">
      <w:pPr>
        <w:rPr>
          <w:lang w:val="en-GB"/>
        </w:rPr>
      </w:pPr>
      <w:r w:rsidRPr="006854D9">
        <w:rPr>
          <w:lang w:val="en-GB"/>
        </w:rPr>
        <w:fldChar w:fldCharType="end"/>
      </w:r>
    </w:p>
    <w:p w14:paraId="1AC183AE" w14:textId="77777777" w:rsidR="00117852" w:rsidRPr="006854D9" w:rsidRDefault="00117852" w:rsidP="00117852">
      <w:pPr>
        <w:spacing w:line="276" w:lineRule="auto"/>
        <w:rPr>
          <w:rFonts w:eastAsiaTheme="majorEastAsia" w:cstheme="majorBidi"/>
          <w:b/>
          <w:bCs/>
          <w:color w:val="8A03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0CE56F4C" w14:textId="77777777" w:rsidR="00117852" w:rsidRPr="006854D9" w:rsidRDefault="00117852" w:rsidP="00117852">
      <w:pPr>
        <w:pStyle w:val="berschrift1"/>
        <w:rPr>
          <w:lang w:val="en-GB"/>
        </w:rPr>
      </w:pPr>
      <w:bookmarkStart w:id="0" w:name="_Toc279065462"/>
      <w:r w:rsidRPr="006854D9">
        <w:rPr>
          <w:lang w:val="en-GB"/>
        </w:rPr>
        <w:lastRenderedPageBreak/>
        <w:t>Introduction</w:t>
      </w:r>
      <w:bookmarkEnd w:id="0"/>
    </w:p>
    <w:p w14:paraId="58EB7C37" w14:textId="2C6B45C3" w:rsidR="00C44C1A" w:rsidRPr="006854D9" w:rsidRDefault="00C44C1A" w:rsidP="00C44C1A">
      <w:pPr>
        <w:rPr>
          <w:lang w:val="en-GB"/>
        </w:rPr>
      </w:pPr>
      <w:r w:rsidRPr="006854D9">
        <w:rPr>
          <w:lang w:val="en-GB"/>
        </w:rPr>
        <w:t xml:space="preserve">The System-Notification-Plugin allows ILIAS-Administrators to publish </w:t>
      </w:r>
      <w:r w:rsidR="006854D9" w:rsidRPr="006854D9">
        <w:rPr>
          <w:lang w:val="en-GB"/>
        </w:rPr>
        <w:t>system wide</w:t>
      </w:r>
      <w:r w:rsidRPr="006854D9">
        <w:rPr>
          <w:lang w:val="en-GB"/>
        </w:rPr>
        <w:t xml:space="preserve"> notifications about maintenance or other information. The plugin is easy to configure and brings some possibilities to customize the notifications (such as own </w:t>
      </w:r>
      <w:r w:rsidR="006854D9">
        <w:rPr>
          <w:lang w:val="en-GB"/>
        </w:rPr>
        <w:t>CSS-c</w:t>
      </w:r>
      <w:r w:rsidRPr="006854D9">
        <w:rPr>
          <w:lang w:val="en-GB"/>
        </w:rPr>
        <w:t xml:space="preserve">lasses for </w:t>
      </w:r>
      <w:r w:rsidR="004C0878" w:rsidRPr="006854D9">
        <w:rPr>
          <w:lang w:val="en-GB"/>
        </w:rPr>
        <w:t>each</w:t>
      </w:r>
      <w:r w:rsidR="006854D9" w:rsidRPr="006854D9">
        <w:rPr>
          <w:lang w:val="en-GB"/>
        </w:rPr>
        <w:t xml:space="preserve"> type of N</w:t>
      </w:r>
      <w:r w:rsidRPr="006854D9">
        <w:rPr>
          <w:lang w:val="en-GB"/>
        </w:rPr>
        <w:t>otification).</w:t>
      </w:r>
    </w:p>
    <w:p w14:paraId="5D09405E" w14:textId="77777777" w:rsidR="00C44C1A" w:rsidRPr="006854D9" w:rsidRDefault="00C44C1A" w:rsidP="00C44C1A">
      <w:pPr>
        <w:rPr>
          <w:lang w:val="en-GB"/>
        </w:rPr>
      </w:pPr>
      <w:r w:rsidRPr="006854D9">
        <w:rPr>
          <w:lang w:val="en-GB"/>
        </w:rPr>
        <w:t>If necessary, the plugin can prevent users from logging into ILIAS.</w:t>
      </w:r>
    </w:p>
    <w:p w14:paraId="46F72FB0" w14:textId="77777777" w:rsidR="005F4CA6" w:rsidRPr="006854D9" w:rsidRDefault="00117852" w:rsidP="00117852">
      <w:pPr>
        <w:pStyle w:val="berschrift1"/>
        <w:rPr>
          <w:lang w:val="en-GB"/>
        </w:rPr>
      </w:pPr>
      <w:bookmarkStart w:id="1" w:name="_Toc279065463"/>
      <w:r w:rsidRPr="006854D9">
        <w:rPr>
          <w:lang w:val="en-GB"/>
        </w:rPr>
        <w:t>Installation</w:t>
      </w:r>
      <w:bookmarkEnd w:id="1"/>
    </w:p>
    <w:p w14:paraId="13ED4F1A" w14:textId="77777777" w:rsidR="00DF4053" w:rsidRPr="006854D9" w:rsidRDefault="00DF4053" w:rsidP="00DF4053">
      <w:pPr>
        <w:rPr>
          <w:lang w:val="en-GB"/>
        </w:rPr>
      </w:pPr>
      <w:r w:rsidRPr="006854D9">
        <w:rPr>
          <w:lang w:val="en-GB"/>
        </w:rPr>
        <w:t>Start at your ILIAS root directory</w:t>
      </w:r>
    </w:p>
    <w:p w14:paraId="12005BF5" w14:textId="77777777" w:rsidR="00DF4053" w:rsidRPr="006854D9" w:rsidRDefault="00DF4053" w:rsidP="00DF4053">
      <w:pPr>
        <w:pStyle w:val="Zitat1"/>
        <w:rPr>
          <w:lang w:val="en-GB"/>
        </w:rPr>
      </w:pPr>
      <w:proofErr w:type="spellStart"/>
      <w:proofErr w:type="gramStart"/>
      <w:r w:rsidRPr="006854D9">
        <w:rPr>
          <w:lang w:val="en-GB"/>
        </w:rPr>
        <w:t>mkdir</w:t>
      </w:r>
      <w:proofErr w:type="spellEnd"/>
      <w:proofErr w:type="gramEnd"/>
      <w:r w:rsidRPr="006854D9">
        <w:rPr>
          <w:lang w:val="en-GB"/>
        </w:rPr>
        <w:t xml:space="preserve"> -p Customizing/global/plugins/Services/UIComponent/UserInterfaceHook/  </w:t>
      </w:r>
    </w:p>
    <w:p w14:paraId="32D492BB" w14:textId="77777777" w:rsidR="00DF4053" w:rsidRPr="006854D9" w:rsidRDefault="00DF4053" w:rsidP="00DF4053">
      <w:pPr>
        <w:pStyle w:val="Zitat1"/>
        <w:rPr>
          <w:lang w:val="en-GB"/>
        </w:rPr>
      </w:pPr>
      <w:r w:rsidRPr="006854D9">
        <w:rPr>
          <w:lang w:val="en-GB"/>
        </w:rPr>
        <w:t xml:space="preserve">cd Customizing/global/plugins/Services/UIComponent/UserInterfaceHook/  </w:t>
      </w:r>
    </w:p>
    <w:p w14:paraId="200DE9C6" w14:textId="77777777" w:rsidR="00DF4053" w:rsidRPr="006854D9" w:rsidRDefault="00DF4053" w:rsidP="00DF4053">
      <w:pPr>
        <w:pStyle w:val="Zitat1"/>
        <w:rPr>
          <w:lang w:val="en-GB"/>
        </w:rPr>
      </w:pPr>
      <w:proofErr w:type="gramStart"/>
      <w:r w:rsidRPr="006854D9">
        <w:rPr>
          <w:lang w:val="en-GB"/>
        </w:rPr>
        <w:t>git</w:t>
      </w:r>
      <w:proofErr w:type="gramEnd"/>
      <w:r w:rsidRPr="006854D9">
        <w:rPr>
          <w:lang w:val="en-GB"/>
        </w:rPr>
        <w:t xml:space="preserve"> clone https://github.com/studer-raimann/SystemNotifications.git  </w:t>
      </w:r>
    </w:p>
    <w:p w14:paraId="50CE229A" w14:textId="77777777" w:rsidR="00C44C1A" w:rsidRPr="006854D9" w:rsidRDefault="00DF4053" w:rsidP="00DF4053">
      <w:pPr>
        <w:rPr>
          <w:lang w:val="en-GB"/>
        </w:rPr>
      </w:pPr>
      <w:r w:rsidRPr="006854D9">
        <w:rPr>
          <w:lang w:val="en-GB"/>
        </w:rPr>
        <w:t>As ILIAS administrator go to "Administration-&gt;Plugins" and install/activate the plugin.</w:t>
      </w:r>
    </w:p>
    <w:p w14:paraId="62960BFA" w14:textId="77777777" w:rsidR="008463F3" w:rsidRPr="006854D9" w:rsidRDefault="008463F3">
      <w:pPr>
        <w:spacing w:after="0" w:line="240" w:lineRule="auto"/>
        <w:rPr>
          <w:rFonts w:eastAsia="Times New Roman"/>
          <w:b/>
          <w:bCs/>
          <w:color w:val="990000"/>
          <w:sz w:val="28"/>
          <w:szCs w:val="28"/>
          <w:lang w:val="en-GB"/>
        </w:rPr>
      </w:pPr>
      <w:r w:rsidRPr="006854D9">
        <w:rPr>
          <w:lang w:val="en-GB"/>
        </w:rPr>
        <w:br w:type="page"/>
      </w:r>
    </w:p>
    <w:p w14:paraId="0F124757" w14:textId="650A98D5" w:rsidR="00117852" w:rsidRPr="006854D9" w:rsidRDefault="00117852" w:rsidP="00117852">
      <w:pPr>
        <w:pStyle w:val="berschrift1"/>
        <w:rPr>
          <w:lang w:val="en-GB"/>
        </w:rPr>
      </w:pPr>
      <w:bookmarkStart w:id="2" w:name="_Toc279065464"/>
      <w:r w:rsidRPr="006854D9">
        <w:rPr>
          <w:lang w:val="en-GB"/>
        </w:rPr>
        <w:lastRenderedPageBreak/>
        <w:t>Usage of</w:t>
      </w:r>
      <w:r w:rsidR="004B400D" w:rsidRPr="006854D9">
        <w:rPr>
          <w:lang w:val="en-GB"/>
        </w:rPr>
        <w:t xml:space="preserve"> t</w:t>
      </w:r>
      <w:r w:rsidRPr="006854D9">
        <w:rPr>
          <w:lang w:val="en-GB"/>
        </w:rPr>
        <w:t>he Plugin</w:t>
      </w:r>
      <w:bookmarkEnd w:id="2"/>
    </w:p>
    <w:p w14:paraId="4B477C78" w14:textId="6CD03685" w:rsidR="00DF4053" w:rsidRPr="006854D9" w:rsidRDefault="00DF4053" w:rsidP="00DF4053">
      <w:pPr>
        <w:rPr>
          <w:lang w:val="en-GB"/>
        </w:rPr>
      </w:pPr>
      <w:r w:rsidRPr="006854D9">
        <w:rPr>
          <w:lang w:val="en-GB"/>
        </w:rPr>
        <w:t>In the IL</w:t>
      </w:r>
      <w:r w:rsidR="006854D9">
        <w:rPr>
          <w:lang w:val="en-GB"/>
        </w:rPr>
        <w:t>IAS Plugin Administration click the Actions-menu of</w:t>
      </w:r>
      <w:r w:rsidRPr="006854D9">
        <w:rPr>
          <w:lang w:val="en-GB"/>
        </w:rPr>
        <w:t xml:space="preserve"> </w:t>
      </w:r>
      <w:r w:rsidR="006854D9">
        <w:rPr>
          <w:lang w:val="en-GB"/>
        </w:rPr>
        <w:t>the</w:t>
      </w:r>
      <w:r w:rsidRPr="006854D9">
        <w:rPr>
          <w:lang w:val="en-GB"/>
        </w:rPr>
        <w:t xml:space="preserve"> </w:t>
      </w:r>
      <w:proofErr w:type="spellStart"/>
      <w:r w:rsidRPr="006854D9">
        <w:rPr>
          <w:lang w:val="en-GB"/>
        </w:rPr>
        <w:t>SystemNotifiation</w:t>
      </w:r>
      <w:proofErr w:type="spellEnd"/>
      <w:r w:rsidRPr="006854D9">
        <w:rPr>
          <w:lang w:val="en-GB"/>
        </w:rPr>
        <w:t>-Plugin and select „Edit configuration“.</w:t>
      </w:r>
    </w:p>
    <w:p w14:paraId="107ED359" w14:textId="77777777" w:rsidR="00DF4053" w:rsidRPr="006854D9" w:rsidRDefault="00DF4053" w:rsidP="00DF4053">
      <w:pPr>
        <w:pStyle w:val="berschrift2"/>
        <w:rPr>
          <w:lang w:val="en-GB"/>
        </w:rPr>
      </w:pPr>
      <w:bookmarkStart w:id="3" w:name="_Toc279065465"/>
      <w:r w:rsidRPr="006854D9">
        <w:rPr>
          <w:lang w:val="en-GB"/>
        </w:rPr>
        <w:t>Add new Notification</w:t>
      </w:r>
      <w:bookmarkEnd w:id="3"/>
    </w:p>
    <w:p w14:paraId="6C7EC94F" w14:textId="77648F19" w:rsidR="00DF4053" w:rsidRPr="006854D9" w:rsidRDefault="008463F3" w:rsidP="00DF4053">
      <w:pPr>
        <w:rPr>
          <w:lang w:val="en-GB"/>
        </w:rPr>
      </w:pPr>
      <w:r w:rsidRPr="006854D9">
        <w:rPr>
          <w:noProof/>
          <w:lang w:val="en-GB" w:eastAsia="de-DE"/>
        </w:rPr>
        <w:drawing>
          <wp:inline distT="0" distB="0" distL="0" distR="0" wp14:anchorId="574CE453" wp14:editId="1D190CBE">
            <wp:extent cx="5757545" cy="2252134"/>
            <wp:effectExtent l="0" t="0" r="8255" b="8890"/>
            <wp:docPr id="3" name="Bild 3" descr="Macintosh HD:Users:fschmid:Dropbox:Screenshots:Screenshot 2014-12-01 14.40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fschmid:Dropbox:Screenshots:Screenshot 2014-12-01 14.40.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80"/>
                    <a:stretch/>
                  </pic:blipFill>
                  <pic:spPr bwMode="auto">
                    <a:xfrm>
                      <a:off x="0" y="0"/>
                      <a:ext cx="5757545" cy="22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6658A" w14:textId="46AD4B23" w:rsidR="008463F3" w:rsidRPr="006854D9" w:rsidRDefault="006854D9" w:rsidP="00DF4053">
      <w:pPr>
        <w:rPr>
          <w:lang w:val="en-GB"/>
        </w:rPr>
      </w:pPr>
      <w:r>
        <w:rPr>
          <w:lang w:val="en-GB"/>
        </w:rPr>
        <w:t>C</w:t>
      </w:r>
      <w:r w:rsidR="008463F3" w:rsidRPr="006854D9">
        <w:rPr>
          <w:lang w:val="en-GB"/>
        </w:rPr>
        <w:t>lick „Add new Notification“ and fill in all information about the Notification-Event:</w:t>
      </w:r>
      <w:bookmarkStart w:id="4" w:name="_GoBack"/>
      <w:bookmarkEnd w:id="4"/>
    </w:p>
    <w:p w14:paraId="07DCA1DE" w14:textId="58DF227D" w:rsidR="008463F3" w:rsidRPr="006854D9" w:rsidRDefault="00DA4847" w:rsidP="00AF6EF0">
      <w:pPr>
        <w:rPr>
          <w:lang w:val="en-GB"/>
        </w:rPr>
      </w:pPr>
      <w:r w:rsidRPr="006854D9">
        <w:rPr>
          <w:noProof/>
          <w:lang w:val="en-GB" w:eastAsia="de-DE"/>
        </w:rPr>
        <w:drawing>
          <wp:anchor distT="0" distB="0" distL="114300" distR="114300" simplePos="0" relativeHeight="251658240" behindDoc="0" locked="0" layoutInCell="1" allowOverlap="1" wp14:anchorId="6C3404E9" wp14:editId="21B59F9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605405" cy="3540125"/>
            <wp:effectExtent l="0" t="0" r="10795" b="0"/>
            <wp:wrapSquare wrapText="bothSides"/>
            <wp:docPr id="4" name="Bild 4" descr="Macintosh HD:Users:fschmid:Dropbox:Screenshots:Screenshot 2014-12-01 14.42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fschmid:Dropbox:Screenshots:Screenshot 2014-12-01 14.42.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6EF0" w:rsidRPr="006854D9">
        <w:rPr>
          <w:lang w:val="en-GB"/>
        </w:rPr>
        <w:t xml:space="preserve">- </w:t>
      </w:r>
      <w:r w:rsidRPr="006854D9">
        <w:rPr>
          <w:lang w:val="en-GB"/>
        </w:rPr>
        <w:t>Type: Info (blue), Warning (orange) or Fatal (red)</w:t>
      </w:r>
    </w:p>
    <w:p w14:paraId="3FEA92F9" w14:textId="033AF399" w:rsidR="00DA4847" w:rsidRPr="006854D9" w:rsidRDefault="00AF6EF0" w:rsidP="00AF6EF0">
      <w:pPr>
        <w:rPr>
          <w:lang w:val="en-GB"/>
        </w:rPr>
      </w:pPr>
      <w:r w:rsidRPr="006854D9">
        <w:rPr>
          <w:lang w:val="en-GB"/>
        </w:rPr>
        <w:t xml:space="preserve">- </w:t>
      </w:r>
      <w:proofErr w:type="spellStart"/>
      <w:r w:rsidR="00DA4847" w:rsidRPr="006854D9">
        <w:rPr>
          <w:lang w:val="en-GB"/>
        </w:rPr>
        <w:t>Titel</w:t>
      </w:r>
      <w:proofErr w:type="spellEnd"/>
      <w:r w:rsidR="00DA4847" w:rsidRPr="006854D9">
        <w:rPr>
          <w:lang w:val="en-GB"/>
        </w:rPr>
        <w:t xml:space="preserve"> and Description</w:t>
      </w:r>
    </w:p>
    <w:p w14:paraId="25152098" w14:textId="6B92D5D1" w:rsidR="00DA4847" w:rsidRPr="006854D9" w:rsidRDefault="00AF6EF0" w:rsidP="00AF6EF0">
      <w:pPr>
        <w:rPr>
          <w:lang w:val="en-GB"/>
        </w:rPr>
      </w:pPr>
      <w:r w:rsidRPr="006854D9">
        <w:rPr>
          <w:lang w:val="en-GB"/>
        </w:rPr>
        <w:t>- Display: Permanent or in a specific period of time.</w:t>
      </w:r>
      <w:r w:rsidR="00BD497B" w:rsidRPr="006854D9">
        <w:rPr>
          <w:rStyle w:val="Funotenzeichen"/>
          <w:lang w:val="en-GB"/>
        </w:rPr>
        <w:footnoteReference w:id="1"/>
      </w:r>
    </w:p>
    <w:p w14:paraId="4E8D7B1F" w14:textId="1E70A3C9" w:rsidR="00AF6EF0" w:rsidRPr="006854D9" w:rsidRDefault="00AF6EF0" w:rsidP="00AF6EF0">
      <w:pPr>
        <w:rPr>
          <w:lang w:val="en-GB"/>
        </w:rPr>
      </w:pPr>
      <w:r w:rsidRPr="006854D9">
        <w:rPr>
          <w:lang w:val="en-GB"/>
        </w:rPr>
        <w:t>- Additional CSS-Classes</w:t>
      </w:r>
    </w:p>
    <w:p w14:paraId="6DC31D48" w14:textId="48C2A587" w:rsidR="00AF6EF0" w:rsidRPr="006854D9" w:rsidRDefault="00AF6EF0" w:rsidP="00AF6EF0">
      <w:pPr>
        <w:ind w:left="708"/>
        <w:rPr>
          <w:lang w:val="en-GB"/>
        </w:rPr>
      </w:pPr>
      <w:r w:rsidRPr="006854D9">
        <w:rPr>
          <w:lang w:val="en-GB"/>
        </w:rPr>
        <w:t xml:space="preserve">- Prevent User-Login (and allow login for some </w:t>
      </w:r>
      <w:r w:rsidRPr="006854D9">
        <w:rPr>
          <w:lang w:val="en-GB"/>
        </w:rPr>
        <w:br/>
      </w:r>
      <w:proofErr w:type="gramStart"/>
      <w:r w:rsidRPr="006854D9">
        <w:rPr>
          <w:lang w:val="en-GB"/>
        </w:rPr>
        <w:t xml:space="preserve">   User</w:t>
      </w:r>
      <w:proofErr w:type="gramEnd"/>
      <w:r w:rsidRPr="006854D9">
        <w:rPr>
          <w:lang w:val="en-GB"/>
        </w:rPr>
        <w:t>-IDs</w:t>
      </w:r>
    </w:p>
    <w:p w14:paraId="19C7373B" w14:textId="0A9E8B62" w:rsidR="008A57CD" w:rsidRPr="006854D9" w:rsidRDefault="008A57CD">
      <w:pPr>
        <w:spacing w:after="0" w:line="240" w:lineRule="auto"/>
        <w:rPr>
          <w:lang w:val="en-GB"/>
        </w:rPr>
      </w:pPr>
      <w:r w:rsidRPr="006854D9">
        <w:rPr>
          <w:lang w:val="en-GB"/>
        </w:rPr>
        <w:br w:type="page"/>
      </w:r>
    </w:p>
    <w:p w14:paraId="7F55E3DF" w14:textId="440783D0" w:rsidR="008A57CD" w:rsidRPr="006854D9" w:rsidRDefault="008A57CD" w:rsidP="008A57CD">
      <w:pPr>
        <w:pStyle w:val="berschrift2"/>
        <w:rPr>
          <w:lang w:val="en-GB"/>
        </w:rPr>
      </w:pPr>
      <w:bookmarkStart w:id="5" w:name="_Toc279065466"/>
      <w:r w:rsidRPr="006854D9">
        <w:rPr>
          <w:lang w:val="en-GB"/>
        </w:rPr>
        <w:lastRenderedPageBreak/>
        <w:t>Edit or delete Notifications</w:t>
      </w:r>
      <w:bookmarkEnd w:id="5"/>
    </w:p>
    <w:p w14:paraId="2E359B04" w14:textId="1C387836" w:rsidR="00932412" w:rsidRPr="006854D9" w:rsidRDefault="00932412" w:rsidP="00932412">
      <w:pPr>
        <w:rPr>
          <w:lang w:val="en-GB"/>
        </w:rPr>
      </w:pPr>
      <w:r w:rsidRPr="006854D9">
        <w:rPr>
          <w:lang w:val="en-GB"/>
        </w:rPr>
        <w:t>Use the Actions-Menu of a Notification-entry to edit or delete it.</w:t>
      </w:r>
    </w:p>
    <w:p w14:paraId="35F646D1" w14:textId="32F6C9CD" w:rsidR="008A57CD" w:rsidRPr="006854D9" w:rsidRDefault="008A57CD" w:rsidP="008A57CD">
      <w:pPr>
        <w:pStyle w:val="berschrift1"/>
        <w:rPr>
          <w:lang w:val="en-GB"/>
        </w:rPr>
      </w:pPr>
      <w:bookmarkStart w:id="6" w:name="_Toc279065467"/>
      <w:r w:rsidRPr="006854D9">
        <w:rPr>
          <w:lang w:val="en-GB"/>
        </w:rPr>
        <w:t>Screenshots</w:t>
      </w:r>
      <w:bookmarkEnd w:id="6"/>
    </w:p>
    <w:p w14:paraId="6F588BC4" w14:textId="4A904900" w:rsidR="008A57CD" w:rsidRPr="006854D9" w:rsidRDefault="00932412" w:rsidP="008A57CD">
      <w:pPr>
        <w:rPr>
          <w:lang w:val="en-GB"/>
        </w:rPr>
      </w:pPr>
      <w:r w:rsidRPr="006854D9">
        <w:rPr>
          <w:noProof/>
          <w:lang w:val="en-GB" w:eastAsia="de-DE"/>
        </w:rPr>
        <w:drawing>
          <wp:inline distT="0" distB="0" distL="0" distR="0" wp14:anchorId="70FBC215" wp14:editId="5085D3D3">
            <wp:extent cx="5757545" cy="2921000"/>
            <wp:effectExtent l="0" t="0" r="8255" b="0"/>
            <wp:docPr id="6" name="Bild 6" descr="Macintosh HD:Users:fschmid:Dropbox:Screenshots:Screenshot 2014-12-01 14.43.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fschmid:Dropbox:Screenshots:Screenshot 2014-12-01 14.43.4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33"/>
                    <a:stretch/>
                  </pic:blipFill>
                  <pic:spPr bwMode="auto">
                    <a:xfrm>
                      <a:off x="0" y="0"/>
                      <a:ext cx="575754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D59D2" w14:textId="7DB89B95" w:rsidR="00932412" w:rsidRPr="006854D9" w:rsidRDefault="00932412" w:rsidP="008A57CD">
      <w:pPr>
        <w:rPr>
          <w:lang w:val="en-GB"/>
        </w:rPr>
      </w:pPr>
      <w:r w:rsidRPr="006854D9">
        <w:rPr>
          <w:noProof/>
          <w:lang w:val="en-GB" w:eastAsia="de-DE"/>
        </w:rPr>
        <w:drawing>
          <wp:inline distT="0" distB="0" distL="0" distR="0" wp14:anchorId="46940802" wp14:editId="7CB8AC35">
            <wp:extent cx="5757545" cy="2861734"/>
            <wp:effectExtent l="0" t="0" r="8255" b="8890"/>
            <wp:docPr id="7" name="Bild 7" descr="Macintosh HD:Users:fschmid:Dropbox:Screenshots:Screenshot 2014-12-01 14.44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fschmid:Dropbox:Screenshots:Screenshot 2014-12-01 14.44.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86"/>
                    <a:stretch/>
                  </pic:blipFill>
                  <pic:spPr bwMode="auto">
                    <a:xfrm>
                      <a:off x="0" y="0"/>
                      <a:ext cx="5757545" cy="28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32412" w:rsidRPr="006854D9" w:rsidSect="008B4FE6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1B6F41" w14:textId="77777777" w:rsidR="00DA4847" w:rsidRDefault="00DA4847" w:rsidP="000755D9">
      <w:pPr>
        <w:spacing w:after="0" w:line="240" w:lineRule="auto"/>
      </w:pPr>
      <w:r>
        <w:separator/>
      </w:r>
    </w:p>
  </w:endnote>
  <w:endnote w:type="continuationSeparator" w:id="0">
    <w:p w14:paraId="10D673E4" w14:textId="77777777" w:rsidR="00DA4847" w:rsidRDefault="00DA4847" w:rsidP="0007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87AD77" w14:textId="77777777" w:rsidR="00DA4847" w:rsidRPr="009B4D53" w:rsidRDefault="00DA4847" w:rsidP="009B4D53">
    <w:pPr>
      <w:pStyle w:val="Fuzeile"/>
      <w:rPr>
        <w:rFonts w:cs="Helvetica"/>
        <w:sz w:val="15"/>
        <w:szCs w:val="15"/>
      </w:rPr>
    </w:pPr>
    <w:r>
      <w:rPr>
        <w:rFonts w:cs="Helvetica"/>
        <w:sz w:val="15"/>
        <w:szCs w:val="15"/>
      </w:rPr>
      <w:t>32_Documentation_Plugin.dotx</w:t>
    </w:r>
    <w:r w:rsidRPr="009B4D53">
      <w:rPr>
        <w:rFonts w:cs="Helvetica"/>
        <w:sz w:val="15"/>
        <w:szCs w:val="15"/>
      </w:rPr>
      <w:tab/>
    </w:r>
    <w:r>
      <w:rPr>
        <w:rFonts w:cs="Helvetica"/>
        <w:sz w:val="15"/>
        <w:szCs w:val="15"/>
      </w:rPr>
      <w:t>Letzte Freigabe: 19.11.2014</w:t>
    </w:r>
    <w:r w:rsidRPr="009B4D53">
      <w:rPr>
        <w:rFonts w:cs="Helvetica"/>
        <w:sz w:val="15"/>
        <w:szCs w:val="15"/>
      </w:rPr>
      <w:tab/>
      <w:t xml:space="preserve">Seite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PAGE</w:instrText>
    </w:r>
    <w:r w:rsidRPr="009B4D53">
      <w:rPr>
        <w:rFonts w:cs="Helvetica"/>
        <w:sz w:val="15"/>
        <w:szCs w:val="15"/>
      </w:rPr>
      <w:fldChar w:fldCharType="separate"/>
    </w:r>
    <w:r w:rsidR="006854D9">
      <w:rPr>
        <w:rFonts w:cs="Helvetica"/>
        <w:noProof/>
        <w:sz w:val="15"/>
        <w:szCs w:val="15"/>
      </w:rPr>
      <w:t>6</w:t>
    </w:r>
    <w:r w:rsidRPr="009B4D53">
      <w:rPr>
        <w:rFonts w:cs="Helvetica"/>
        <w:sz w:val="15"/>
        <w:szCs w:val="15"/>
      </w:rPr>
      <w:fldChar w:fldCharType="end"/>
    </w:r>
    <w:r w:rsidRPr="009B4D53">
      <w:rPr>
        <w:rFonts w:cs="Helvetica"/>
        <w:sz w:val="15"/>
        <w:szCs w:val="15"/>
      </w:rPr>
      <w:t xml:space="preserve"> von </w:t>
    </w:r>
    <w:r w:rsidRPr="009B4D53">
      <w:rPr>
        <w:rFonts w:cs="Helvetica"/>
        <w:sz w:val="15"/>
        <w:szCs w:val="15"/>
      </w:rPr>
      <w:fldChar w:fldCharType="begin"/>
    </w:r>
    <w:r w:rsidRPr="009B4D53">
      <w:rPr>
        <w:rFonts w:cs="Helvetica"/>
        <w:sz w:val="15"/>
        <w:szCs w:val="15"/>
      </w:rPr>
      <w:instrText>NUMPAGES</w:instrText>
    </w:r>
    <w:r w:rsidRPr="009B4D53">
      <w:rPr>
        <w:rFonts w:cs="Helvetica"/>
        <w:sz w:val="15"/>
        <w:szCs w:val="15"/>
      </w:rPr>
      <w:fldChar w:fldCharType="separate"/>
    </w:r>
    <w:r w:rsidR="006854D9">
      <w:rPr>
        <w:rFonts w:cs="Helvetica"/>
        <w:noProof/>
        <w:sz w:val="15"/>
        <w:szCs w:val="15"/>
      </w:rPr>
      <w:t>6</w:t>
    </w:r>
    <w:r w:rsidRPr="009B4D53">
      <w:rPr>
        <w:rFonts w:cs="Helvetica"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FDBC95" w14:textId="77777777" w:rsidR="00DA4847" w:rsidRDefault="00DA4847" w:rsidP="000755D9">
      <w:pPr>
        <w:spacing w:after="0" w:line="240" w:lineRule="auto"/>
      </w:pPr>
      <w:r>
        <w:separator/>
      </w:r>
    </w:p>
  </w:footnote>
  <w:footnote w:type="continuationSeparator" w:id="0">
    <w:p w14:paraId="13E2B9D2" w14:textId="77777777" w:rsidR="00DA4847" w:rsidRDefault="00DA4847" w:rsidP="000755D9">
      <w:pPr>
        <w:spacing w:after="0" w:line="240" w:lineRule="auto"/>
      </w:pPr>
      <w:r>
        <w:continuationSeparator/>
      </w:r>
    </w:p>
  </w:footnote>
  <w:footnote w:id="1">
    <w:p w14:paraId="7B21A3EA" w14:textId="5A4BDE31" w:rsidR="00BD497B" w:rsidRPr="00BD497B" w:rsidRDefault="00BD497B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The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displayed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. The </w:t>
      </w:r>
      <w:proofErr w:type="spellStart"/>
      <w:r>
        <w:t>Notification</w:t>
      </w:r>
      <w:proofErr w:type="spellEnd"/>
      <w:r>
        <w:t xml:space="preserve">-Type </w:t>
      </w:r>
      <w:proofErr w:type="spellStart"/>
      <w:r>
        <w:t>applies</w:t>
      </w:r>
      <w:proofErr w:type="spellEnd"/>
      <w:r>
        <w:t xml:space="preserve"> tot he </w:t>
      </w:r>
      <w:proofErr w:type="spellStart"/>
      <w:r>
        <w:t>periods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after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„Type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event</w:t>
      </w:r>
      <w:proofErr w:type="spellEnd"/>
      <w:r>
        <w:t xml:space="preserve">“ </w:t>
      </w:r>
      <w:proofErr w:type="spellStart"/>
      <w:r>
        <w:t>setti</w:t>
      </w:r>
      <w:r w:rsidR="0014453F">
        <w:t>ng</w:t>
      </w:r>
      <w:proofErr w:type="spellEnd"/>
      <w:r w:rsidR="0014453F">
        <w:t xml:space="preserve"> </w:t>
      </w:r>
      <w:proofErr w:type="spellStart"/>
      <w:r w:rsidR="0014453F">
        <w:t>to</w:t>
      </w:r>
      <w:proofErr w:type="spellEnd"/>
      <w:r w:rsidR="0014453F">
        <w:t xml:space="preserve"> </w:t>
      </w:r>
      <w:proofErr w:type="spellStart"/>
      <w:r w:rsidR="0014453F">
        <w:t>switch</w:t>
      </w:r>
      <w:proofErr w:type="spellEnd"/>
      <w:r w:rsidR="0014453F">
        <w:t xml:space="preserve"> </w:t>
      </w:r>
      <w:proofErr w:type="spellStart"/>
      <w:r w:rsidR="0014453F">
        <w:t>the</w:t>
      </w:r>
      <w:proofErr w:type="spellEnd"/>
      <w:r w:rsidR="0014453F">
        <w:t xml:space="preserve"> </w:t>
      </w:r>
      <w:proofErr w:type="spellStart"/>
      <w:r w:rsidR="0014453F">
        <w:t>Notification</w:t>
      </w:r>
      <w:proofErr w:type="spellEnd"/>
      <w:r w:rsidR="0014453F">
        <w:t>-Ty</w:t>
      </w:r>
      <w:r>
        <w:t xml:space="preserve">pe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event’s</w:t>
      </w:r>
      <w:proofErr w:type="spellEnd"/>
      <w:r>
        <w:t xml:space="preserve"> </w:t>
      </w:r>
      <w:proofErr w:type="spellStart"/>
      <w:r>
        <w:t>period</w:t>
      </w:r>
      <w:proofErr w:type="spellEnd"/>
      <w: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850E8A" w14:textId="77777777" w:rsidR="00DA4847" w:rsidRPr="00AD644C" w:rsidRDefault="00DA4847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8240" behindDoc="0" locked="0" layoutInCell="1" allowOverlap="1" wp14:anchorId="314396AD" wp14:editId="08F83C26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2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r>
      <w:rPr>
        <w:color w:val="434E59"/>
        <w:sz w:val="15"/>
        <w:szCs w:val="15"/>
        <w:lang w:val="en-US"/>
      </w:rPr>
      <w:t>asse</w:t>
    </w:r>
    <w:proofErr w:type="spellEnd"/>
    <w:r w:rsidRPr="00200876">
      <w:rPr>
        <w:color w:val="434E59"/>
        <w:sz w:val="15"/>
        <w:szCs w:val="15"/>
        <w:lang w:val="en-US"/>
      </w:rPr>
      <w:t xml:space="preserve"> </w:t>
    </w:r>
    <w:r>
      <w:rPr>
        <w:color w:val="434E59"/>
        <w:sz w:val="15"/>
        <w:szCs w:val="15"/>
        <w:lang w:val="de-DE"/>
      </w:rPr>
      <w:t>72</w:t>
    </w:r>
  </w:p>
  <w:p w14:paraId="4A8B9248" w14:textId="77777777" w:rsidR="00DA4847" w:rsidRPr="00AD644C" w:rsidRDefault="00DA4847" w:rsidP="00F45717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6777BF4D" w14:textId="77777777" w:rsidR="00DA4847" w:rsidRPr="00AD644C" w:rsidRDefault="00DA4847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77F2E36E" w14:textId="77777777" w:rsidR="00DA4847" w:rsidRPr="00AD644C" w:rsidRDefault="00DA4847" w:rsidP="00F45717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3C0BF9D5" w14:textId="77777777" w:rsidR="00DA4847" w:rsidRDefault="00DA4847" w:rsidP="00C26D84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color w:val="8A0300"/>
        <w:sz w:val="15"/>
        <w:szCs w:val="15"/>
        <w:lang w:val="de-DE"/>
      </w:rPr>
      <w:t>studer-raimann</w:t>
    </w:r>
    <w:r w:rsidRPr="00AD644C">
      <w:rPr>
        <w:b/>
        <w:color w:val="8A0300"/>
        <w:sz w:val="15"/>
        <w:szCs w:val="15"/>
        <w:lang w:val="de-DE"/>
      </w:rPr>
      <w:t>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327C386C" w14:textId="77777777" w:rsidR="00DA4847" w:rsidRPr="00CA43F2" w:rsidRDefault="00DA4847" w:rsidP="00C26D84">
    <w:pPr>
      <w:pStyle w:val="Kopfzeile"/>
      <w:tabs>
        <w:tab w:val="clear" w:pos="4536"/>
        <w:tab w:val="left" w:pos="3402"/>
      </w:tabs>
      <w:rPr>
        <w:color w:val="434E59"/>
        <w:sz w:val="36"/>
        <w:szCs w:val="36"/>
        <w:lang w:val="de-DE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182D8F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>
      <w:rPr>
        <w:b/>
        <w:noProof/>
        <w:color w:val="434E59"/>
        <w:sz w:val="15"/>
        <w:szCs w:val="15"/>
        <w:lang w:val="de-DE" w:eastAsia="de-DE"/>
      </w:rPr>
      <w:drawing>
        <wp:anchor distT="0" distB="0" distL="114300" distR="114300" simplePos="0" relativeHeight="251657216" behindDoc="0" locked="0" layoutInCell="1" allowOverlap="1" wp14:anchorId="3628345A" wp14:editId="3F6D4387">
          <wp:simplePos x="0" y="0"/>
          <wp:positionH relativeFrom="column">
            <wp:posOffset>4054475</wp:posOffset>
          </wp:positionH>
          <wp:positionV relativeFrom="paragraph">
            <wp:posOffset>-4445</wp:posOffset>
          </wp:positionV>
          <wp:extent cx="1908810" cy="574040"/>
          <wp:effectExtent l="19050" t="0" r="0" b="0"/>
          <wp:wrapThrough wrapText="bothSides">
            <wp:wrapPolygon edited="0">
              <wp:start x="4096" y="0"/>
              <wp:lineTo x="2156" y="2867"/>
              <wp:lineTo x="647" y="8602"/>
              <wp:lineTo x="647" y="11469"/>
              <wp:lineTo x="-216" y="14336"/>
              <wp:lineTo x="216" y="20071"/>
              <wp:lineTo x="19832" y="20788"/>
              <wp:lineTo x="21557" y="20788"/>
              <wp:lineTo x="21557" y="12903"/>
              <wp:lineTo x="10778" y="11469"/>
              <wp:lineTo x="18323" y="7885"/>
              <wp:lineTo x="18539" y="1434"/>
              <wp:lineTo x="13581" y="0"/>
              <wp:lineTo x="4096" y="0"/>
            </wp:wrapPolygon>
          </wp:wrapThrough>
          <wp:docPr id="1" name="Grafik 1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8810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00876">
      <w:rPr>
        <w:b/>
        <w:color w:val="434E59"/>
        <w:sz w:val="15"/>
        <w:szCs w:val="15"/>
        <w:lang w:val="en-US"/>
      </w:rPr>
      <w:t>IT- and Learning-Solutions</w:t>
    </w:r>
    <w:r w:rsidRPr="00200876">
      <w:rPr>
        <w:color w:val="434E59"/>
        <w:sz w:val="15"/>
        <w:szCs w:val="15"/>
        <w:lang w:val="en-US"/>
      </w:rPr>
      <w:tab/>
    </w:r>
    <w:proofErr w:type="spellStart"/>
    <w:r w:rsidRPr="00200876">
      <w:rPr>
        <w:color w:val="434E59"/>
        <w:sz w:val="15"/>
        <w:szCs w:val="15"/>
        <w:lang w:val="en-US"/>
      </w:rPr>
      <w:t>Waldeggstr</w:t>
    </w:r>
    <w:proofErr w:type="spellEnd"/>
    <w:r w:rsidRPr="00200876">
      <w:rPr>
        <w:color w:val="434E59"/>
        <w:sz w:val="15"/>
        <w:szCs w:val="15"/>
        <w:lang w:val="en-US"/>
      </w:rPr>
      <w:t xml:space="preserve">. </w:t>
    </w:r>
    <w:r w:rsidRPr="00AD644C">
      <w:rPr>
        <w:color w:val="434E59"/>
        <w:sz w:val="15"/>
        <w:szCs w:val="15"/>
        <w:lang w:val="de-DE"/>
      </w:rPr>
      <w:t>47</w:t>
    </w:r>
  </w:p>
  <w:p w14:paraId="5598B518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CH-3097 Liebefeld</w:t>
    </w:r>
  </w:p>
  <w:p w14:paraId="5E683401" w14:textId="77777777" w:rsidR="00DA4847" w:rsidRPr="00AD644C" w:rsidRDefault="00DA4847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Tel.</w:t>
    </w:r>
    <w:r w:rsidRPr="00AD644C">
      <w:rPr>
        <w:color w:val="434E59"/>
        <w:sz w:val="15"/>
        <w:szCs w:val="15"/>
        <w:lang w:val="de-DE"/>
      </w:rPr>
      <w:tab/>
      <w:t>+41 31 972 5 222</w:t>
    </w:r>
  </w:p>
  <w:p w14:paraId="5EA005D8" w14:textId="77777777" w:rsidR="00DA4847" w:rsidRPr="00AD644C" w:rsidRDefault="00DA4847" w:rsidP="00AD644C">
    <w:pPr>
      <w:pStyle w:val="Kopfzeile"/>
      <w:tabs>
        <w:tab w:val="clear" w:pos="4536"/>
        <w:tab w:val="left" w:pos="3402"/>
        <w:tab w:val="left" w:pos="3828"/>
      </w:tabs>
      <w:rPr>
        <w:color w:val="434E59"/>
        <w:sz w:val="15"/>
        <w:szCs w:val="15"/>
        <w:lang w:val="de-DE"/>
      </w:rPr>
    </w:pPr>
    <w:r w:rsidRPr="00AD644C">
      <w:rPr>
        <w:color w:val="434E59"/>
        <w:sz w:val="15"/>
        <w:szCs w:val="15"/>
        <w:lang w:val="de-DE"/>
      </w:rPr>
      <w:tab/>
      <w:t>Fax.</w:t>
    </w:r>
    <w:r w:rsidRPr="00AD644C">
      <w:rPr>
        <w:color w:val="434E59"/>
        <w:sz w:val="15"/>
        <w:szCs w:val="15"/>
        <w:lang w:val="de-DE"/>
      </w:rPr>
      <w:tab/>
      <w:t>+41 31 972 5 221</w:t>
    </w:r>
  </w:p>
  <w:p w14:paraId="3C0D167F" w14:textId="77777777" w:rsidR="00DA4847" w:rsidRPr="00AD644C" w:rsidRDefault="00DA4847" w:rsidP="00AD644C">
    <w:pPr>
      <w:pStyle w:val="Kopfzeile"/>
      <w:tabs>
        <w:tab w:val="clear" w:pos="4536"/>
        <w:tab w:val="left" w:pos="3402"/>
      </w:tabs>
      <w:rPr>
        <w:color w:val="434E59"/>
        <w:sz w:val="15"/>
        <w:szCs w:val="15"/>
        <w:lang w:val="de-DE"/>
      </w:rPr>
    </w:pPr>
    <w:r w:rsidRPr="00915DEB">
      <w:rPr>
        <w:b/>
        <w:color w:val="990000"/>
        <w:sz w:val="15"/>
        <w:szCs w:val="15"/>
        <w:lang w:val="de-DE"/>
      </w:rPr>
      <w:t>studer-raimann.ch</w:t>
    </w:r>
    <w:r>
      <w:rPr>
        <w:color w:val="434E59"/>
        <w:sz w:val="15"/>
        <w:szCs w:val="15"/>
        <w:lang w:val="de-DE"/>
      </w:rPr>
      <w:tab/>
      <w:t>info@studer-raimann</w:t>
    </w:r>
    <w:r w:rsidRPr="00AD644C">
      <w:rPr>
        <w:color w:val="434E59"/>
        <w:sz w:val="15"/>
        <w:szCs w:val="15"/>
        <w:lang w:val="de-DE"/>
      </w:rPr>
      <w:t>.ch</w:t>
    </w:r>
  </w:p>
  <w:p w14:paraId="5D24D69C" w14:textId="77777777" w:rsidR="00DA4847" w:rsidRDefault="00DA4847" w:rsidP="00AD644C">
    <w:pPr>
      <w:pStyle w:val="Kopfzeile"/>
      <w:tabs>
        <w:tab w:val="clear" w:pos="4536"/>
        <w:tab w:val="left" w:pos="3402"/>
      </w:tabs>
      <w:jc w:val="right"/>
    </w:pPr>
    <w:r w:rsidRPr="00AD644C">
      <w:rPr>
        <w:lang w:val="de-DE"/>
      </w:rPr>
      <w:tab/>
    </w:r>
    <w:r w:rsidRPr="00AD644C">
      <w:rPr>
        <w:lang w:val="de-DE"/>
      </w:rPr>
      <w:tab/>
    </w:r>
  </w:p>
  <w:p w14:paraId="6949FBA8" w14:textId="77777777" w:rsidR="00DA4847" w:rsidRDefault="00DA4847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52C"/>
    <w:multiLevelType w:val="hybridMultilevel"/>
    <w:tmpl w:val="E9A0363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D7F6F"/>
    <w:multiLevelType w:val="hybridMultilevel"/>
    <w:tmpl w:val="39643E1C"/>
    <w:lvl w:ilvl="0" w:tplc="4918A298">
      <w:start w:val="1"/>
      <w:numFmt w:val="bullet"/>
      <w:pStyle w:val="ServiceDescription"/>
      <w:lvlText w:val="o"/>
      <w:lvlJc w:val="left"/>
      <w:pPr>
        <w:tabs>
          <w:tab w:val="num" w:pos="284"/>
        </w:tabs>
        <w:ind w:left="284" w:hanging="28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001A55"/>
    <w:multiLevelType w:val="hybridMultilevel"/>
    <w:tmpl w:val="E29AB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7356B"/>
    <w:multiLevelType w:val="hybridMultilevel"/>
    <w:tmpl w:val="04880E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5A5D37"/>
    <w:multiLevelType w:val="hybridMultilevel"/>
    <w:tmpl w:val="826A9F9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C57066"/>
    <w:multiLevelType w:val="hybridMultilevel"/>
    <w:tmpl w:val="70062B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F87753"/>
    <w:multiLevelType w:val="hybridMultilevel"/>
    <w:tmpl w:val="F6F48E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F41958"/>
    <w:multiLevelType w:val="hybridMultilevel"/>
    <w:tmpl w:val="10B695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37795"/>
    <w:multiLevelType w:val="hybridMultilevel"/>
    <w:tmpl w:val="C55AA88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E867A4A"/>
    <w:multiLevelType w:val="hybridMultilevel"/>
    <w:tmpl w:val="9AAAD3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A5C9A"/>
    <w:multiLevelType w:val="hybridMultilevel"/>
    <w:tmpl w:val="20327EA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B487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>
    <w:nsid w:val="38DA3EF2"/>
    <w:multiLevelType w:val="hybridMultilevel"/>
    <w:tmpl w:val="11A2DF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2E3E77"/>
    <w:multiLevelType w:val="hybridMultilevel"/>
    <w:tmpl w:val="14C8C2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4F33C7"/>
    <w:multiLevelType w:val="hybridMultilevel"/>
    <w:tmpl w:val="26D072A4"/>
    <w:lvl w:ilvl="0" w:tplc="0807000F">
      <w:start w:val="1"/>
      <w:numFmt w:val="decimal"/>
      <w:lvlText w:val="%1."/>
      <w:lvlJc w:val="left"/>
      <w:pPr>
        <w:ind w:left="1080" w:hanging="360"/>
      </w:p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9707FA8"/>
    <w:multiLevelType w:val="hybridMultilevel"/>
    <w:tmpl w:val="6B646E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1460CF"/>
    <w:multiLevelType w:val="hybridMultilevel"/>
    <w:tmpl w:val="E0802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2A3017"/>
    <w:multiLevelType w:val="hybridMultilevel"/>
    <w:tmpl w:val="977C0D26"/>
    <w:lvl w:ilvl="0" w:tplc="BD26F572">
      <w:start w:val="7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86CAB"/>
    <w:multiLevelType w:val="hybridMultilevel"/>
    <w:tmpl w:val="41A270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AD3608"/>
    <w:multiLevelType w:val="hybridMultilevel"/>
    <w:tmpl w:val="2D9C3A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233A7B"/>
    <w:multiLevelType w:val="multilevel"/>
    <w:tmpl w:val="9AB4844C"/>
    <w:lvl w:ilvl="0">
      <w:start w:val="1"/>
      <w:numFmt w:val="decimal"/>
      <w:pStyle w:val="berschrift1"/>
      <w:lvlText w:val="%1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color w:val="800000"/>
        <w:sz w:val="32"/>
        <w:u w:val="none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pStyle w:val="berschrift4"/>
      <w:isLgl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>
    <w:nsid w:val="68CF20D4"/>
    <w:multiLevelType w:val="hybridMultilevel"/>
    <w:tmpl w:val="2E886A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74CFB"/>
    <w:multiLevelType w:val="hybridMultilevel"/>
    <w:tmpl w:val="2E0289E2"/>
    <w:lvl w:ilvl="0" w:tplc="290657A8">
      <w:start w:val="26"/>
      <w:numFmt w:val="bullet"/>
      <w:lvlText w:val="-"/>
      <w:lvlJc w:val="left"/>
      <w:pPr>
        <w:ind w:left="720" w:hanging="360"/>
      </w:pPr>
      <w:rPr>
        <w:rFonts w:ascii="Helvetica" w:eastAsia="Calibri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666EE4"/>
    <w:multiLevelType w:val="hybridMultilevel"/>
    <w:tmpl w:val="F678F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4E4A24"/>
    <w:multiLevelType w:val="hybridMultilevel"/>
    <w:tmpl w:val="295893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14745D"/>
    <w:multiLevelType w:val="hybridMultilevel"/>
    <w:tmpl w:val="771292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464064"/>
    <w:multiLevelType w:val="hybridMultilevel"/>
    <w:tmpl w:val="18A001E6"/>
    <w:lvl w:ilvl="0" w:tplc="DB222FD4">
      <w:start w:val="7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C69DB"/>
    <w:multiLevelType w:val="hybridMultilevel"/>
    <w:tmpl w:val="294800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76D36"/>
    <w:multiLevelType w:val="hybridMultilevel"/>
    <w:tmpl w:val="D966A0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2"/>
  </w:num>
  <w:num w:numId="3">
    <w:abstractNumId w:val="15"/>
  </w:num>
  <w:num w:numId="4">
    <w:abstractNumId w:val="11"/>
  </w:num>
  <w:num w:numId="5">
    <w:abstractNumId w:val="24"/>
  </w:num>
  <w:num w:numId="6">
    <w:abstractNumId w:val="10"/>
  </w:num>
  <w:num w:numId="7">
    <w:abstractNumId w:val="14"/>
  </w:num>
  <w:num w:numId="8">
    <w:abstractNumId w:val="7"/>
  </w:num>
  <w:num w:numId="9">
    <w:abstractNumId w:val="25"/>
  </w:num>
  <w:num w:numId="10">
    <w:abstractNumId w:val="4"/>
  </w:num>
  <w:num w:numId="11">
    <w:abstractNumId w:val="28"/>
  </w:num>
  <w:num w:numId="12">
    <w:abstractNumId w:val="27"/>
  </w:num>
  <w:num w:numId="13">
    <w:abstractNumId w:val="6"/>
  </w:num>
  <w:num w:numId="14">
    <w:abstractNumId w:val="23"/>
  </w:num>
  <w:num w:numId="15">
    <w:abstractNumId w:val="18"/>
  </w:num>
  <w:num w:numId="16">
    <w:abstractNumId w:val="21"/>
  </w:num>
  <w:num w:numId="17">
    <w:abstractNumId w:val="3"/>
  </w:num>
  <w:num w:numId="18">
    <w:abstractNumId w:val="1"/>
  </w:num>
  <w:num w:numId="19">
    <w:abstractNumId w:val="16"/>
  </w:num>
  <w:num w:numId="20">
    <w:abstractNumId w:val="0"/>
  </w:num>
  <w:num w:numId="21">
    <w:abstractNumId w:val="2"/>
  </w:num>
  <w:num w:numId="22">
    <w:abstractNumId w:val="8"/>
  </w:num>
  <w:num w:numId="23">
    <w:abstractNumId w:val="9"/>
  </w:num>
  <w:num w:numId="24">
    <w:abstractNumId w:val="22"/>
  </w:num>
  <w:num w:numId="25">
    <w:abstractNumId w:val="13"/>
  </w:num>
  <w:num w:numId="26">
    <w:abstractNumId w:val="20"/>
  </w:num>
  <w:num w:numId="27">
    <w:abstractNumId w:val="17"/>
  </w:num>
  <w:num w:numId="28">
    <w:abstractNumId w:val="5"/>
  </w:num>
  <w:num w:numId="29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1A"/>
    <w:rsid w:val="000019A8"/>
    <w:rsid w:val="00002E4D"/>
    <w:rsid w:val="00006E02"/>
    <w:rsid w:val="00011EE4"/>
    <w:rsid w:val="00013E02"/>
    <w:rsid w:val="00015089"/>
    <w:rsid w:val="00023CF7"/>
    <w:rsid w:val="00032B09"/>
    <w:rsid w:val="00033302"/>
    <w:rsid w:val="00034401"/>
    <w:rsid w:val="0003737B"/>
    <w:rsid w:val="000413E8"/>
    <w:rsid w:val="00041D16"/>
    <w:rsid w:val="00052355"/>
    <w:rsid w:val="000524E0"/>
    <w:rsid w:val="00054574"/>
    <w:rsid w:val="00054904"/>
    <w:rsid w:val="00054EEE"/>
    <w:rsid w:val="00055B2A"/>
    <w:rsid w:val="00057185"/>
    <w:rsid w:val="00064B82"/>
    <w:rsid w:val="000654A1"/>
    <w:rsid w:val="00066F9F"/>
    <w:rsid w:val="00074AF9"/>
    <w:rsid w:val="000755D9"/>
    <w:rsid w:val="000813AB"/>
    <w:rsid w:val="00081664"/>
    <w:rsid w:val="00085AFD"/>
    <w:rsid w:val="000862BB"/>
    <w:rsid w:val="00091158"/>
    <w:rsid w:val="000949CC"/>
    <w:rsid w:val="00096E29"/>
    <w:rsid w:val="00097789"/>
    <w:rsid w:val="000B39F1"/>
    <w:rsid w:val="000B563F"/>
    <w:rsid w:val="000B5B30"/>
    <w:rsid w:val="000C283B"/>
    <w:rsid w:val="000C34B3"/>
    <w:rsid w:val="000D0105"/>
    <w:rsid w:val="000D17A1"/>
    <w:rsid w:val="000D33BD"/>
    <w:rsid w:val="000D3813"/>
    <w:rsid w:val="000D50A0"/>
    <w:rsid w:val="000D5B37"/>
    <w:rsid w:val="000D770E"/>
    <w:rsid w:val="000E3929"/>
    <w:rsid w:val="001002A2"/>
    <w:rsid w:val="00111CB1"/>
    <w:rsid w:val="001145C7"/>
    <w:rsid w:val="00114A2C"/>
    <w:rsid w:val="00117852"/>
    <w:rsid w:val="00120BC1"/>
    <w:rsid w:val="00120DEF"/>
    <w:rsid w:val="00123CB2"/>
    <w:rsid w:val="00127E77"/>
    <w:rsid w:val="00131E63"/>
    <w:rsid w:val="00134DED"/>
    <w:rsid w:val="00135BAA"/>
    <w:rsid w:val="00135C14"/>
    <w:rsid w:val="001367D1"/>
    <w:rsid w:val="00143D55"/>
    <w:rsid w:val="0014453F"/>
    <w:rsid w:val="00147804"/>
    <w:rsid w:val="001519A6"/>
    <w:rsid w:val="0015418C"/>
    <w:rsid w:val="00154275"/>
    <w:rsid w:val="001548CA"/>
    <w:rsid w:val="001572A4"/>
    <w:rsid w:val="00157EF6"/>
    <w:rsid w:val="00160826"/>
    <w:rsid w:val="00162A55"/>
    <w:rsid w:val="00162CAB"/>
    <w:rsid w:val="00163528"/>
    <w:rsid w:val="00163E42"/>
    <w:rsid w:val="001663FA"/>
    <w:rsid w:val="0016720B"/>
    <w:rsid w:val="00167B76"/>
    <w:rsid w:val="001766C6"/>
    <w:rsid w:val="00181FF4"/>
    <w:rsid w:val="001822E8"/>
    <w:rsid w:val="00184E62"/>
    <w:rsid w:val="00185679"/>
    <w:rsid w:val="00190874"/>
    <w:rsid w:val="00192636"/>
    <w:rsid w:val="001B0CD0"/>
    <w:rsid w:val="001B167D"/>
    <w:rsid w:val="001B2B4B"/>
    <w:rsid w:val="001B3D5B"/>
    <w:rsid w:val="001B45AD"/>
    <w:rsid w:val="001B6F72"/>
    <w:rsid w:val="001C1C96"/>
    <w:rsid w:val="001C2179"/>
    <w:rsid w:val="001C28C9"/>
    <w:rsid w:val="001C4277"/>
    <w:rsid w:val="001C4DDA"/>
    <w:rsid w:val="001C5301"/>
    <w:rsid w:val="001C6862"/>
    <w:rsid w:val="001C6C2D"/>
    <w:rsid w:val="001E0633"/>
    <w:rsid w:val="001E370E"/>
    <w:rsid w:val="001E5A99"/>
    <w:rsid w:val="001F1EF6"/>
    <w:rsid w:val="00200876"/>
    <w:rsid w:val="00200C83"/>
    <w:rsid w:val="00203289"/>
    <w:rsid w:val="00205FAF"/>
    <w:rsid w:val="002061C7"/>
    <w:rsid w:val="00206A3D"/>
    <w:rsid w:val="00206CA1"/>
    <w:rsid w:val="00213A20"/>
    <w:rsid w:val="00216C62"/>
    <w:rsid w:val="002175DA"/>
    <w:rsid w:val="002235E9"/>
    <w:rsid w:val="002253D0"/>
    <w:rsid w:val="00232B93"/>
    <w:rsid w:val="002341E9"/>
    <w:rsid w:val="00240D6E"/>
    <w:rsid w:val="00246EB9"/>
    <w:rsid w:val="0025007D"/>
    <w:rsid w:val="00256DF0"/>
    <w:rsid w:val="002636B6"/>
    <w:rsid w:val="002641D3"/>
    <w:rsid w:val="0026595D"/>
    <w:rsid w:val="00267D86"/>
    <w:rsid w:val="00270B37"/>
    <w:rsid w:val="00271D94"/>
    <w:rsid w:val="00275892"/>
    <w:rsid w:val="002778C9"/>
    <w:rsid w:val="00281236"/>
    <w:rsid w:val="002849D3"/>
    <w:rsid w:val="002849D5"/>
    <w:rsid w:val="00285F8C"/>
    <w:rsid w:val="00286741"/>
    <w:rsid w:val="00290C70"/>
    <w:rsid w:val="002918D2"/>
    <w:rsid w:val="00293575"/>
    <w:rsid w:val="00296F14"/>
    <w:rsid w:val="002A6ACA"/>
    <w:rsid w:val="002B2F5A"/>
    <w:rsid w:val="002B3E2A"/>
    <w:rsid w:val="002B7CAA"/>
    <w:rsid w:val="002B7E2B"/>
    <w:rsid w:val="002C42EA"/>
    <w:rsid w:val="002C731A"/>
    <w:rsid w:val="002D2BEF"/>
    <w:rsid w:val="002D53B8"/>
    <w:rsid w:val="002D68FD"/>
    <w:rsid w:val="002E2E52"/>
    <w:rsid w:val="002E3241"/>
    <w:rsid w:val="002E5317"/>
    <w:rsid w:val="002E564D"/>
    <w:rsid w:val="002F2F2B"/>
    <w:rsid w:val="002F4824"/>
    <w:rsid w:val="002F5FAB"/>
    <w:rsid w:val="0030628B"/>
    <w:rsid w:val="00306788"/>
    <w:rsid w:val="0031005C"/>
    <w:rsid w:val="00313434"/>
    <w:rsid w:val="00317E94"/>
    <w:rsid w:val="00320B08"/>
    <w:rsid w:val="00320B13"/>
    <w:rsid w:val="003224CF"/>
    <w:rsid w:val="00336F1E"/>
    <w:rsid w:val="00337C88"/>
    <w:rsid w:val="00343C92"/>
    <w:rsid w:val="00352FA2"/>
    <w:rsid w:val="0035333E"/>
    <w:rsid w:val="0036178D"/>
    <w:rsid w:val="00367BE6"/>
    <w:rsid w:val="0037319F"/>
    <w:rsid w:val="00373B00"/>
    <w:rsid w:val="00374A58"/>
    <w:rsid w:val="00377E15"/>
    <w:rsid w:val="003869AA"/>
    <w:rsid w:val="00386B03"/>
    <w:rsid w:val="003944F0"/>
    <w:rsid w:val="00395D8C"/>
    <w:rsid w:val="00395F49"/>
    <w:rsid w:val="003A2058"/>
    <w:rsid w:val="003A20D4"/>
    <w:rsid w:val="003A4A73"/>
    <w:rsid w:val="003A5A62"/>
    <w:rsid w:val="003A6AB3"/>
    <w:rsid w:val="003A7408"/>
    <w:rsid w:val="003B264A"/>
    <w:rsid w:val="003B5F48"/>
    <w:rsid w:val="003C2B4A"/>
    <w:rsid w:val="003C40DD"/>
    <w:rsid w:val="003C6E25"/>
    <w:rsid w:val="003C6E83"/>
    <w:rsid w:val="003C7711"/>
    <w:rsid w:val="003C78E3"/>
    <w:rsid w:val="003D0008"/>
    <w:rsid w:val="003D42E4"/>
    <w:rsid w:val="003E5D0C"/>
    <w:rsid w:val="003E782B"/>
    <w:rsid w:val="003F193C"/>
    <w:rsid w:val="003F2466"/>
    <w:rsid w:val="003F6615"/>
    <w:rsid w:val="004014E0"/>
    <w:rsid w:val="004027C3"/>
    <w:rsid w:val="00404DAD"/>
    <w:rsid w:val="00416E1F"/>
    <w:rsid w:val="00420345"/>
    <w:rsid w:val="00423EFB"/>
    <w:rsid w:val="004273D0"/>
    <w:rsid w:val="004276C8"/>
    <w:rsid w:val="00434054"/>
    <w:rsid w:val="00435E3E"/>
    <w:rsid w:val="00445FAD"/>
    <w:rsid w:val="00450E45"/>
    <w:rsid w:val="004528D0"/>
    <w:rsid w:val="004534AF"/>
    <w:rsid w:val="004547BC"/>
    <w:rsid w:val="00456EFE"/>
    <w:rsid w:val="00464FB6"/>
    <w:rsid w:val="0046662B"/>
    <w:rsid w:val="00480CCB"/>
    <w:rsid w:val="004853B6"/>
    <w:rsid w:val="004860D3"/>
    <w:rsid w:val="00486EC4"/>
    <w:rsid w:val="00487861"/>
    <w:rsid w:val="00490040"/>
    <w:rsid w:val="004928C8"/>
    <w:rsid w:val="00493DBF"/>
    <w:rsid w:val="00497498"/>
    <w:rsid w:val="004A0563"/>
    <w:rsid w:val="004A2085"/>
    <w:rsid w:val="004A3D49"/>
    <w:rsid w:val="004A4E51"/>
    <w:rsid w:val="004A59E2"/>
    <w:rsid w:val="004A5FAA"/>
    <w:rsid w:val="004A7DEF"/>
    <w:rsid w:val="004B400D"/>
    <w:rsid w:val="004B4DAF"/>
    <w:rsid w:val="004C0878"/>
    <w:rsid w:val="004C12DD"/>
    <w:rsid w:val="004C1A3D"/>
    <w:rsid w:val="004D20F9"/>
    <w:rsid w:val="004D281D"/>
    <w:rsid w:val="004D7856"/>
    <w:rsid w:val="004E043B"/>
    <w:rsid w:val="004E247B"/>
    <w:rsid w:val="004E59B3"/>
    <w:rsid w:val="004E5AD0"/>
    <w:rsid w:val="004E6508"/>
    <w:rsid w:val="004E6BA4"/>
    <w:rsid w:val="004E6E3D"/>
    <w:rsid w:val="004E7031"/>
    <w:rsid w:val="004F025F"/>
    <w:rsid w:val="004F1440"/>
    <w:rsid w:val="004F2CBC"/>
    <w:rsid w:val="004F4E16"/>
    <w:rsid w:val="004F5B51"/>
    <w:rsid w:val="004F6835"/>
    <w:rsid w:val="0050088E"/>
    <w:rsid w:val="00505053"/>
    <w:rsid w:val="00506068"/>
    <w:rsid w:val="00510D48"/>
    <w:rsid w:val="00510E94"/>
    <w:rsid w:val="00514EFA"/>
    <w:rsid w:val="0051561E"/>
    <w:rsid w:val="005167AE"/>
    <w:rsid w:val="005268C4"/>
    <w:rsid w:val="00527AE0"/>
    <w:rsid w:val="005318F3"/>
    <w:rsid w:val="00531B01"/>
    <w:rsid w:val="005333BD"/>
    <w:rsid w:val="00536126"/>
    <w:rsid w:val="00552ECF"/>
    <w:rsid w:val="00553539"/>
    <w:rsid w:val="00564628"/>
    <w:rsid w:val="00566509"/>
    <w:rsid w:val="00566E2E"/>
    <w:rsid w:val="00570B9A"/>
    <w:rsid w:val="00570CD6"/>
    <w:rsid w:val="005770AB"/>
    <w:rsid w:val="00577B08"/>
    <w:rsid w:val="00580B63"/>
    <w:rsid w:val="0059105B"/>
    <w:rsid w:val="00591D34"/>
    <w:rsid w:val="00593BFD"/>
    <w:rsid w:val="00595A11"/>
    <w:rsid w:val="00596B5A"/>
    <w:rsid w:val="005A3F70"/>
    <w:rsid w:val="005A69AF"/>
    <w:rsid w:val="005A7BBC"/>
    <w:rsid w:val="005B1ADC"/>
    <w:rsid w:val="005B3509"/>
    <w:rsid w:val="005C19D5"/>
    <w:rsid w:val="005C1D3C"/>
    <w:rsid w:val="005C3293"/>
    <w:rsid w:val="005C3BA7"/>
    <w:rsid w:val="005C65CB"/>
    <w:rsid w:val="005D384A"/>
    <w:rsid w:val="005E0FAB"/>
    <w:rsid w:val="005E3137"/>
    <w:rsid w:val="005E3D56"/>
    <w:rsid w:val="005E56E2"/>
    <w:rsid w:val="005E7693"/>
    <w:rsid w:val="005F0ACF"/>
    <w:rsid w:val="005F4196"/>
    <w:rsid w:val="005F4CA6"/>
    <w:rsid w:val="005F5F80"/>
    <w:rsid w:val="006003D5"/>
    <w:rsid w:val="00601D18"/>
    <w:rsid w:val="00601E02"/>
    <w:rsid w:val="00601F3C"/>
    <w:rsid w:val="006021BD"/>
    <w:rsid w:val="006038C7"/>
    <w:rsid w:val="00606DBC"/>
    <w:rsid w:val="00607D3D"/>
    <w:rsid w:val="00612BD7"/>
    <w:rsid w:val="00612DAD"/>
    <w:rsid w:val="0061617B"/>
    <w:rsid w:val="00622CF5"/>
    <w:rsid w:val="00623134"/>
    <w:rsid w:val="00624EF7"/>
    <w:rsid w:val="00632096"/>
    <w:rsid w:val="00634E48"/>
    <w:rsid w:val="006358A5"/>
    <w:rsid w:val="00636659"/>
    <w:rsid w:val="0064081D"/>
    <w:rsid w:val="006417AF"/>
    <w:rsid w:val="00642D2F"/>
    <w:rsid w:val="006433B3"/>
    <w:rsid w:val="00646947"/>
    <w:rsid w:val="00664FB4"/>
    <w:rsid w:val="006713FA"/>
    <w:rsid w:val="00674002"/>
    <w:rsid w:val="00674EB0"/>
    <w:rsid w:val="00675EAD"/>
    <w:rsid w:val="00676E06"/>
    <w:rsid w:val="006854D9"/>
    <w:rsid w:val="00687F75"/>
    <w:rsid w:val="006930CC"/>
    <w:rsid w:val="00694F3B"/>
    <w:rsid w:val="006A011C"/>
    <w:rsid w:val="006A0753"/>
    <w:rsid w:val="006A0D7E"/>
    <w:rsid w:val="006A15D4"/>
    <w:rsid w:val="006A18EF"/>
    <w:rsid w:val="006A72B2"/>
    <w:rsid w:val="006B1EBB"/>
    <w:rsid w:val="006B3BB4"/>
    <w:rsid w:val="006B4BE7"/>
    <w:rsid w:val="006B51AC"/>
    <w:rsid w:val="006B5CF0"/>
    <w:rsid w:val="006C1502"/>
    <w:rsid w:val="006C684B"/>
    <w:rsid w:val="006D6C83"/>
    <w:rsid w:val="006E065D"/>
    <w:rsid w:val="006E08DA"/>
    <w:rsid w:val="006E30CB"/>
    <w:rsid w:val="006E4547"/>
    <w:rsid w:val="006E4DF7"/>
    <w:rsid w:val="006E5196"/>
    <w:rsid w:val="006E54DC"/>
    <w:rsid w:val="006E67EE"/>
    <w:rsid w:val="006F23C4"/>
    <w:rsid w:val="006F5B9B"/>
    <w:rsid w:val="006F5CBC"/>
    <w:rsid w:val="0070605B"/>
    <w:rsid w:val="007062DF"/>
    <w:rsid w:val="0071058F"/>
    <w:rsid w:val="007132A8"/>
    <w:rsid w:val="007154B7"/>
    <w:rsid w:val="0071651E"/>
    <w:rsid w:val="0071680D"/>
    <w:rsid w:val="00721D5E"/>
    <w:rsid w:val="0072375B"/>
    <w:rsid w:val="00723979"/>
    <w:rsid w:val="00723FBF"/>
    <w:rsid w:val="007240DB"/>
    <w:rsid w:val="00726FB1"/>
    <w:rsid w:val="007315CB"/>
    <w:rsid w:val="00734AEC"/>
    <w:rsid w:val="00736FCF"/>
    <w:rsid w:val="0073723E"/>
    <w:rsid w:val="00737E9E"/>
    <w:rsid w:val="00740A3C"/>
    <w:rsid w:val="00744CA5"/>
    <w:rsid w:val="00755F5A"/>
    <w:rsid w:val="00756857"/>
    <w:rsid w:val="00760785"/>
    <w:rsid w:val="00761E93"/>
    <w:rsid w:val="0076285E"/>
    <w:rsid w:val="007655D0"/>
    <w:rsid w:val="00767AB2"/>
    <w:rsid w:val="0077058B"/>
    <w:rsid w:val="00770AC1"/>
    <w:rsid w:val="007719C0"/>
    <w:rsid w:val="00774961"/>
    <w:rsid w:val="0077499C"/>
    <w:rsid w:val="00775A59"/>
    <w:rsid w:val="007804F9"/>
    <w:rsid w:val="00782400"/>
    <w:rsid w:val="00784B95"/>
    <w:rsid w:val="00786692"/>
    <w:rsid w:val="00787039"/>
    <w:rsid w:val="007937D1"/>
    <w:rsid w:val="00794D01"/>
    <w:rsid w:val="00797FD4"/>
    <w:rsid w:val="007A14C2"/>
    <w:rsid w:val="007A1BA3"/>
    <w:rsid w:val="007A329B"/>
    <w:rsid w:val="007A46D6"/>
    <w:rsid w:val="007A4E17"/>
    <w:rsid w:val="007A5A03"/>
    <w:rsid w:val="007A636C"/>
    <w:rsid w:val="007A78C2"/>
    <w:rsid w:val="007B39F2"/>
    <w:rsid w:val="007B446F"/>
    <w:rsid w:val="007C02CF"/>
    <w:rsid w:val="007C5645"/>
    <w:rsid w:val="007D047F"/>
    <w:rsid w:val="007D34AB"/>
    <w:rsid w:val="007D7A97"/>
    <w:rsid w:val="007E0FEC"/>
    <w:rsid w:val="007E1DF6"/>
    <w:rsid w:val="0080452E"/>
    <w:rsid w:val="00805BEB"/>
    <w:rsid w:val="008139E6"/>
    <w:rsid w:val="008156D8"/>
    <w:rsid w:val="008156EE"/>
    <w:rsid w:val="00817976"/>
    <w:rsid w:val="008206C9"/>
    <w:rsid w:val="008216B1"/>
    <w:rsid w:val="00823FC8"/>
    <w:rsid w:val="00826A99"/>
    <w:rsid w:val="00827363"/>
    <w:rsid w:val="00830126"/>
    <w:rsid w:val="008316CF"/>
    <w:rsid w:val="00832088"/>
    <w:rsid w:val="00832504"/>
    <w:rsid w:val="008361D5"/>
    <w:rsid w:val="008367E1"/>
    <w:rsid w:val="00841F84"/>
    <w:rsid w:val="00843E99"/>
    <w:rsid w:val="008440B5"/>
    <w:rsid w:val="008451F2"/>
    <w:rsid w:val="0084521D"/>
    <w:rsid w:val="008452FE"/>
    <w:rsid w:val="008463F3"/>
    <w:rsid w:val="00846C62"/>
    <w:rsid w:val="008474D6"/>
    <w:rsid w:val="00850224"/>
    <w:rsid w:val="00853DD7"/>
    <w:rsid w:val="0085413D"/>
    <w:rsid w:val="008714D6"/>
    <w:rsid w:val="00871E1A"/>
    <w:rsid w:val="008736BA"/>
    <w:rsid w:val="00876F23"/>
    <w:rsid w:val="00877EF2"/>
    <w:rsid w:val="0088047E"/>
    <w:rsid w:val="008910E8"/>
    <w:rsid w:val="00893B19"/>
    <w:rsid w:val="008A1FBA"/>
    <w:rsid w:val="008A57CD"/>
    <w:rsid w:val="008A5930"/>
    <w:rsid w:val="008A7D8B"/>
    <w:rsid w:val="008B4FE6"/>
    <w:rsid w:val="008C0C0A"/>
    <w:rsid w:val="008C4837"/>
    <w:rsid w:val="008D2A31"/>
    <w:rsid w:val="008E130F"/>
    <w:rsid w:val="008E1E14"/>
    <w:rsid w:val="008E3137"/>
    <w:rsid w:val="008E32CE"/>
    <w:rsid w:val="008E4CEA"/>
    <w:rsid w:val="009001E1"/>
    <w:rsid w:val="009014C6"/>
    <w:rsid w:val="00901AC6"/>
    <w:rsid w:val="00901B0B"/>
    <w:rsid w:val="0090435D"/>
    <w:rsid w:val="00904BDE"/>
    <w:rsid w:val="00904F1E"/>
    <w:rsid w:val="0090635B"/>
    <w:rsid w:val="00907216"/>
    <w:rsid w:val="00914644"/>
    <w:rsid w:val="00915DEB"/>
    <w:rsid w:val="00916F4D"/>
    <w:rsid w:val="00920266"/>
    <w:rsid w:val="009253BF"/>
    <w:rsid w:val="00931674"/>
    <w:rsid w:val="0093222B"/>
    <w:rsid w:val="00932412"/>
    <w:rsid w:val="00934C73"/>
    <w:rsid w:val="0093615B"/>
    <w:rsid w:val="009409ED"/>
    <w:rsid w:val="00941096"/>
    <w:rsid w:val="00942F70"/>
    <w:rsid w:val="00946050"/>
    <w:rsid w:val="00950F5D"/>
    <w:rsid w:val="009540DD"/>
    <w:rsid w:val="00961D9E"/>
    <w:rsid w:val="00965878"/>
    <w:rsid w:val="00970DAE"/>
    <w:rsid w:val="00973290"/>
    <w:rsid w:val="00975966"/>
    <w:rsid w:val="009769C6"/>
    <w:rsid w:val="00976BCE"/>
    <w:rsid w:val="00981A37"/>
    <w:rsid w:val="00985754"/>
    <w:rsid w:val="009859A4"/>
    <w:rsid w:val="00985A8D"/>
    <w:rsid w:val="009872D5"/>
    <w:rsid w:val="00992106"/>
    <w:rsid w:val="00997B20"/>
    <w:rsid w:val="009A6C4B"/>
    <w:rsid w:val="009B00CF"/>
    <w:rsid w:val="009B0912"/>
    <w:rsid w:val="009B160B"/>
    <w:rsid w:val="009B1A8B"/>
    <w:rsid w:val="009B2E52"/>
    <w:rsid w:val="009B4D53"/>
    <w:rsid w:val="009C1DD4"/>
    <w:rsid w:val="009C6081"/>
    <w:rsid w:val="009C60FA"/>
    <w:rsid w:val="009C690D"/>
    <w:rsid w:val="009D6E8D"/>
    <w:rsid w:val="009E19B6"/>
    <w:rsid w:val="009E2851"/>
    <w:rsid w:val="009E2F47"/>
    <w:rsid w:val="009E3E90"/>
    <w:rsid w:val="009E40B6"/>
    <w:rsid w:val="009F00A6"/>
    <w:rsid w:val="009F6DD4"/>
    <w:rsid w:val="00A030EB"/>
    <w:rsid w:val="00A03A6D"/>
    <w:rsid w:val="00A10BFC"/>
    <w:rsid w:val="00A20FDA"/>
    <w:rsid w:val="00A215F0"/>
    <w:rsid w:val="00A2312D"/>
    <w:rsid w:val="00A3510B"/>
    <w:rsid w:val="00A3539A"/>
    <w:rsid w:val="00A37048"/>
    <w:rsid w:val="00A44157"/>
    <w:rsid w:val="00A4711D"/>
    <w:rsid w:val="00A52DCE"/>
    <w:rsid w:val="00A536D4"/>
    <w:rsid w:val="00A549D2"/>
    <w:rsid w:val="00A56B18"/>
    <w:rsid w:val="00A57BEE"/>
    <w:rsid w:val="00A614F1"/>
    <w:rsid w:val="00A64EC8"/>
    <w:rsid w:val="00A663BC"/>
    <w:rsid w:val="00A7028A"/>
    <w:rsid w:val="00A73117"/>
    <w:rsid w:val="00A75118"/>
    <w:rsid w:val="00A7557B"/>
    <w:rsid w:val="00A8067C"/>
    <w:rsid w:val="00A81784"/>
    <w:rsid w:val="00A81F6E"/>
    <w:rsid w:val="00A84D85"/>
    <w:rsid w:val="00A85916"/>
    <w:rsid w:val="00A867FD"/>
    <w:rsid w:val="00A93B1F"/>
    <w:rsid w:val="00A9751C"/>
    <w:rsid w:val="00AA2FAB"/>
    <w:rsid w:val="00AA3732"/>
    <w:rsid w:val="00AA41F5"/>
    <w:rsid w:val="00AA7256"/>
    <w:rsid w:val="00AB480D"/>
    <w:rsid w:val="00AB4E1B"/>
    <w:rsid w:val="00AB533B"/>
    <w:rsid w:val="00AC0852"/>
    <w:rsid w:val="00AC1A2D"/>
    <w:rsid w:val="00AC5B96"/>
    <w:rsid w:val="00AD366C"/>
    <w:rsid w:val="00AD4AF2"/>
    <w:rsid w:val="00AD5988"/>
    <w:rsid w:val="00AD644C"/>
    <w:rsid w:val="00AE099F"/>
    <w:rsid w:val="00AE2803"/>
    <w:rsid w:val="00AF3C45"/>
    <w:rsid w:val="00AF531A"/>
    <w:rsid w:val="00AF5345"/>
    <w:rsid w:val="00AF6EF0"/>
    <w:rsid w:val="00B0028F"/>
    <w:rsid w:val="00B01045"/>
    <w:rsid w:val="00B017FA"/>
    <w:rsid w:val="00B043CF"/>
    <w:rsid w:val="00B05142"/>
    <w:rsid w:val="00B06580"/>
    <w:rsid w:val="00B12D94"/>
    <w:rsid w:val="00B131D7"/>
    <w:rsid w:val="00B139F7"/>
    <w:rsid w:val="00B16D97"/>
    <w:rsid w:val="00B171AF"/>
    <w:rsid w:val="00B2445E"/>
    <w:rsid w:val="00B26C9E"/>
    <w:rsid w:val="00B26FC1"/>
    <w:rsid w:val="00B273C2"/>
    <w:rsid w:val="00B3156A"/>
    <w:rsid w:val="00B3408C"/>
    <w:rsid w:val="00B41069"/>
    <w:rsid w:val="00B41ADC"/>
    <w:rsid w:val="00B43D8A"/>
    <w:rsid w:val="00B51ED5"/>
    <w:rsid w:val="00B56642"/>
    <w:rsid w:val="00B56C3D"/>
    <w:rsid w:val="00B57666"/>
    <w:rsid w:val="00B61704"/>
    <w:rsid w:val="00B61DE5"/>
    <w:rsid w:val="00B63D60"/>
    <w:rsid w:val="00B63EE4"/>
    <w:rsid w:val="00B64A3F"/>
    <w:rsid w:val="00B65473"/>
    <w:rsid w:val="00B65964"/>
    <w:rsid w:val="00B71164"/>
    <w:rsid w:val="00B7331B"/>
    <w:rsid w:val="00B7557A"/>
    <w:rsid w:val="00B75D02"/>
    <w:rsid w:val="00B83155"/>
    <w:rsid w:val="00B876FC"/>
    <w:rsid w:val="00B93258"/>
    <w:rsid w:val="00B9432E"/>
    <w:rsid w:val="00BA0254"/>
    <w:rsid w:val="00BA31C3"/>
    <w:rsid w:val="00BA3A2F"/>
    <w:rsid w:val="00BB0596"/>
    <w:rsid w:val="00BB087B"/>
    <w:rsid w:val="00BB54CE"/>
    <w:rsid w:val="00BB5A89"/>
    <w:rsid w:val="00BB7280"/>
    <w:rsid w:val="00BC405C"/>
    <w:rsid w:val="00BC50F5"/>
    <w:rsid w:val="00BD201C"/>
    <w:rsid w:val="00BD33E4"/>
    <w:rsid w:val="00BD38B8"/>
    <w:rsid w:val="00BD497B"/>
    <w:rsid w:val="00BD4ECE"/>
    <w:rsid w:val="00BE2349"/>
    <w:rsid w:val="00BF06C6"/>
    <w:rsid w:val="00BF261D"/>
    <w:rsid w:val="00BF4D2D"/>
    <w:rsid w:val="00BF603C"/>
    <w:rsid w:val="00C0430D"/>
    <w:rsid w:val="00C06756"/>
    <w:rsid w:val="00C209EA"/>
    <w:rsid w:val="00C23B6D"/>
    <w:rsid w:val="00C253E6"/>
    <w:rsid w:val="00C26D84"/>
    <w:rsid w:val="00C325C4"/>
    <w:rsid w:val="00C426B5"/>
    <w:rsid w:val="00C44C1A"/>
    <w:rsid w:val="00C479A9"/>
    <w:rsid w:val="00C52050"/>
    <w:rsid w:val="00C54F3A"/>
    <w:rsid w:val="00C560BC"/>
    <w:rsid w:val="00C575F0"/>
    <w:rsid w:val="00C576D8"/>
    <w:rsid w:val="00C627CD"/>
    <w:rsid w:val="00C63775"/>
    <w:rsid w:val="00C6407D"/>
    <w:rsid w:val="00C65C15"/>
    <w:rsid w:val="00C6654F"/>
    <w:rsid w:val="00C7170B"/>
    <w:rsid w:val="00C75432"/>
    <w:rsid w:val="00C760B6"/>
    <w:rsid w:val="00C840E6"/>
    <w:rsid w:val="00C841B2"/>
    <w:rsid w:val="00C91DBD"/>
    <w:rsid w:val="00C97B69"/>
    <w:rsid w:val="00CA43F2"/>
    <w:rsid w:val="00CA4595"/>
    <w:rsid w:val="00CB0399"/>
    <w:rsid w:val="00CB2CFD"/>
    <w:rsid w:val="00CB4AB1"/>
    <w:rsid w:val="00CB6A68"/>
    <w:rsid w:val="00CB6CC4"/>
    <w:rsid w:val="00CC2F9B"/>
    <w:rsid w:val="00CC4CD6"/>
    <w:rsid w:val="00CC7ACD"/>
    <w:rsid w:val="00CD1504"/>
    <w:rsid w:val="00CD1799"/>
    <w:rsid w:val="00CD2C4A"/>
    <w:rsid w:val="00CD584A"/>
    <w:rsid w:val="00CE0969"/>
    <w:rsid w:val="00CE1F4B"/>
    <w:rsid w:val="00CE357F"/>
    <w:rsid w:val="00CE4564"/>
    <w:rsid w:val="00CE6E29"/>
    <w:rsid w:val="00CF1DF8"/>
    <w:rsid w:val="00CF4013"/>
    <w:rsid w:val="00CF4056"/>
    <w:rsid w:val="00CF4575"/>
    <w:rsid w:val="00CF5B59"/>
    <w:rsid w:val="00CF5EA2"/>
    <w:rsid w:val="00CF7336"/>
    <w:rsid w:val="00D00391"/>
    <w:rsid w:val="00D0069D"/>
    <w:rsid w:val="00D049A7"/>
    <w:rsid w:val="00D1392B"/>
    <w:rsid w:val="00D15B42"/>
    <w:rsid w:val="00D21E4E"/>
    <w:rsid w:val="00D23868"/>
    <w:rsid w:val="00D300A2"/>
    <w:rsid w:val="00D30B37"/>
    <w:rsid w:val="00D31B79"/>
    <w:rsid w:val="00D3494C"/>
    <w:rsid w:val="00D3640E"/>
    <w:rsid w:val="00D36921"/>
    <w:rsid w:val="00D4322D"/>
    <w:rsid w:val="00D63F55"/>
    <w:rsid w:val="00D71623"/>
    <w:rsid w:val="00D73BBA"/>
    <w:rsid w:val="00D74A99"/>
    <w:rsid w:val="00D74EB2"/>
    <w:rsid w:val="00D76408"/>
    <w:rsid w:val="00D76D07"/>
    <w:rsid w:val="00D82C37"/>
    <w:rsid w:val="00D90E37"/>
    <w:rsid w:val="00D91DAB"/>
    <w:rsid w:val="00D93939"/>
    <w:rsid w:val="00DA4236"/>
    <w:rsid w:val="00DA4847"/>
    <w:rsid w:val="00DA7ECE"/>
    <w:rsid w:val="00DB0A76"/>
    <w:rsid w:val="00DB2EDF"/>
    <w:rsid w:val="00DB50B0"/>
    <w:rsid w:val="00DB6412"/>
    <w:rsid w:val="00DB7C9E"/>
    <w:rsid w:val="00DC43C3"/>
    <w:rsid w:val="00DC461C"/>
    <w:rsid w:val="00DD6B04"/>
    <w:rsid w:val="00DE0C87"/>
    <w:rsid w:val="00DE22A3"/>
    <w:rsid w:val="00DE2FF5"/>
    <w:rsid w:val="00DF07DF"/>
    <w:rsid w:val="00DF2119"/>
    <w:rsid w:val="00DF373D"/>
    <w:rsid w:val="00DF37F9"/>
    <w:rsid w:val="00DF4053"/>
    <w:rsid w:val="00E014B2"/>
    <w:rsid w:val="00E033B6"/>
    <w:rsid w:val="00E035B6"/>
    <w:rsid w:val="00E0595C"/>
    <w:rsid w:val="00E1347A"/>
    <w:rsid w:val="00E158A3"/>
    <w:rsid w:val="00E20FF5"/>
    <w:rsid w:val="00E222A3"/>
    <w:rsid w:val="00E22A78"/>
    <w:rsid w:val="00E232F5"/>
    <w:rsid w:val="00E27A57"/>
    <w:rsid w:val="00E31018"/>
    <w:rsid w:val="00E31A4C"/>
    <w:rsid w:val="00E54CF9"/>
    <w:rsid w:val="00E56793"/>
    <w:rsid w:val="00E56DF2"/>
    <w:rsid w:val="00E61C32"/>
    <w:rsid w:val="00E65813"/>
    <w:rsid w:val="00E714FD"/>
    <w:rsid w:val="00E83BD5"/>
    <w:rsid w:val="00E867AE"/>
    <w:rsid w:val="00E869C7"/>
    <w:rsid w:val="00E90120"/>
    <w:rsid w:val="00E90DC3"/>
    <w:rsid w:val="00E92A06"/>
    <w:rsid w:val="00E956FA"/>
    <w:rsid w:val="00E97D89"/>
    <w:rsid w:val="00EA0776"/>
    <w:rsid w:val="00EA0AA0"/>
    <w:rsid w:val="00EA2475"/>
    <w:rsid w:val="00EA373C"/>
    <w:rsid w:val="00EA62B8"/>
    <w:rsid w:val="00EB0858"/>
    <w:rsid w:val="00EB0CE9"/>
    <w:rsid w:val="00EB3E0F"/>
    <w:rsid w:val="00EB57FF"/>
    <w:rsid w:val="00EC08AF"/>
    <w:rsid w:val="00EC4C47"/>
    <w:rsid w:val="00EC7659"/>
    <w:rsid w:val="00ED4C84"/>
    <w:rsid w:val="00ED51F0"/>
    <w:rsid w:val="00ED7198"/>
    <w:rsid w:val="00ED7C8E"/>
    <w:rsid w:val="00EE0056"/>
    <w:rsid w:val="00EE0A3E"/>
    <w:rsid w:val="00EE19CB"/>
    <w:rsid w:val="00EE5E24"/>
    <w:rsid w:val="00EE6A87"/>
    <w:rsid w:val="00EE7490"/>
    <w:rsid w:val="00EF10DD"/>
    <w:rsid w:val="00EF5071"/>
    <w:rsid w:val="00EF50D5"/>
    <w:rsid w:val="00F01714"/>
    <w:rsid w:val="00F04CD6"/>
    <w:rsid w:val="00F051FF"/>
    <w:rsid w:val="00F07A99"/>
    <w:rsid w:val="00F12FE5"/>
    <w:rsid w:val="00F13E43"/>
    <w:rsid w:val="00F14FDD"/>
    <w:rsid w:val="00F22BDA"/>
    <w:rsid w:val="00F24B95"/>
    <w:rsid w:val="00F306B2"/>
    <w:rsid w:val="00F32E73"/>
    <w:rsid w:val="00F34FD8"/>
    <w:rsid w:val="00F357A5"/>
    <w:rsid w:val="00F35897"/>
    <w:rsid w:val="00F43D17"/>
    <w:rsid w:val="00F4566A"/>
    <w:rsid w:val="00F45717"/>
    <w:rsid w:val="00F45B75"/>
    <w:rsid w:val="00F5065D"/>
    <w:rsid w:val="00F50EB1"/>
    <w:rsid w:val="00F542DF"/>
    <w:rsid w:val="00F56E24"/>
    <w:rsid w:val="00F61C24"/>
    <w:rsid w:val="00F63365"/>
    <w:rsid w:val="00F65409"/>
    <w:rsid w:val="00F676A5"/>
    <w:rsid w:val="00F73D04"/>
    <w:rsid w:val="00F80000"/>
    <w:rsid w:val="00F81AD1"/>
    <w:rsid w:val="00F81E7D"/>
    <w:rsid w:val="00F850C2"/>
    <w:rsid w:val="00F94254"/>
    <w:rsid w:val="00F960DA"/>
    <w:rsid w:val="00FA1A30"/>
    <w:rsid w:val="00FA1C78"/>
    <w:rsid w:val="00FA2356"/>
    <w:rsid w:val="00FA26DD"/>
    <w:rsid w:val="00FA43B3"/>
    <w:rsid w:val="00FB1414"/>
    <w:rsid w:val="00FB3A8F"/>
    <w:rsid w:val="00FB49CF"/>
    <w:rsid w:val="00FC13F9"/>
    <w:rsid w:val="00FC3FDE"/>
    <w:rsid w:val="00FC3FFF"/>
    <w:rsid w:val="00FC43A0"/>
    <w:rsid w:val="00FD051E"/>
    <w:rsid w:val="00FD1955"/>
    <w:rsid w:val="00FD3E3B"/>
    <w:rsid w:val="00FE2028"/>
    <w:rsid w:val="00FE2BFC"/>
    <w:rsid w:val="00FE50F4"/>
    <w:rsid w:val="00FE6B12"/>
    <w:rsid w:val="00FF2233"/>
    <w:rsid w:val="00FF7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074A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17852"/>
    <w:pPr>
      <w:spacing w:after="200" w:line="360" w:lineRule="auto"/>
    </w:pPr>
    <w:rPr>
      <w:rFonts w:ascii="Helvetica" w:eastAsiaTheme="minorHAnsi" w:hAnsi="Helvetica" w:cstheme="minorBidi"/>
      <w:szCs w:val="22"/>
      <w:lang w:eastAsia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915DEB"/>
    <w:pPr>
      <w:keepNext/>
      <w:keepLines/>
      <w:numPr>
        <w:numId w:val="4"/>
      </w:numPr>
      <w:spacing w:before="480" w:after="0"/>
      <w:outlineLvl w:val="0"/>
    </w:pPr>
    <w:rPr>
      <w:rFonts w:eastAsia="Times New Roman"/>
      <w:b/>
      <w:bCs/>
      <w:color w:val="990000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E27A57"/>
    <w:pPr>
      <w:keepNext/>
      <w:keepLines/>
      <w:numPr>
        <w:ilvl w:val="1"/>
        <w:numId w:val="4"/>
      </w:numPr>
      <w:spacing w:before="200" w:after="0"/>
      <w:outlineLvl w:val="1"/>
    </w:pPr>
    <w:rPr>
      <w:rFonts w:eastAsia="Times New Roman"/>
      <w:b/>
      <w:bCs/>
      <w:color w:val="990000"/>
      <w:sz w:val="22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915DEB"/>
    <w:pPr>
      <w:keepNext/>
      <w:keepLines/>
      <w:numPr>
        <w:ilvl w:val="2"/>
        <w:numId w:val="4"/>
      </w:numPr>
      <w:spacing w:before="200" w:after="0"/>
      <w:outlineLvl w:val="2"/>
    </w:pPr>
    <w:rPr>
      <w:rFonts w:eastAsia="Times New Roman"/>
      <w:b/>
      <w:bCs/>
      <w:color w:val="990000"/>
    </w:rPr>
  </w:style>
  <w:style w:type="paragraph" w:styleId="berschrift4">
    <w:name w:val="heading 4"/>
    <w:basedOn w:val="Standard"/>
    <w:next w:val="Standard"/>
    <w:link w:val="berschrift4Zeichen"/>
    <w:unhideWhenUsed/>
    <w:qFormat/>
    <w:rsid w:val="007D34AB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7D34AB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7D34AB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7D34AB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7D34AB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eastAsia="Times New Roman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7D34AB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eastAsia="Times New Roman" w:hAnsi="Cambria"/>
      <w:i/>
      <w:iCs/>
      <w:color w:val="40404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915DEB"/>
    <w:rPr>
      <w:rFonts w:ascii="Helvetica" w:eastAsia="Times New Roman" w:hAnsi="Helvetica"/>
      <w:b/>
      <w:bCs/>
      <w:color w:val="990000"/>
      <w:sz w:val="28"/>
      <w:szCs w:val="28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31674"/>
    <w:pPr>
      <w:outlineLvl w:val="9"/>
    </w:p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931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931674"/>
    <w:rPr>
      <w:rFonts w:ascii="Tahoma" w:hAnsi="Tahoma" w:cs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unhideWhenUsed/>
    <w:rsid w:val="00181FF4"/>
    <w:pPr>
      <w:tabs>
        <w:tab w:val="right" w:leader="dot" w:pos="9062"/>
      </w:tabs>
      <w:spacing w:after="100"/>
    </w:pPr>
  </w:style>
  <w:style w:type="character" w:styleId="Link">
    <w:name w:val="Hyperlink"/>
    <w:basedOn w:val="Absatzstandardschriftart"/>
    <w:uiPriority w:val="99"/>
    <w:unhideWhenUsed/>
    <w:rsid w:val="00931674"/>
    <w:rPr>
      <w:color w:val="0000FF"/>
      <w:u w:val="singl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E27A57"/>
    <w:rPr>
      <w:rFonts w:ascii="Helvetica" w:eastAsia="Times New Roman" w:hAnsi="Helvetica"/>
      <w:b/>
      <w:bCs/>
      <w:color w:val="990000"/>
      <w:sz w:val="22"/>
      <w:szCs w:val="26"/>
      <w:lang w:eastAsia="en-US"/>
    </w:rPr>
  </w:style>
  <w:style w:type="table" w:styleId="Tabellenraster">
    <w:name w:val="Table Grid"/>
    <w:basedOn w:val="NormaleTabelle"/>
    <w:uiPriority w:val="59"/>
    <w:rsid w:val="00C841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eichen"/>
    <w:uiPriority w:val="10"/>
    <w:qFormat/>
    <w:rsid w:val="00C841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841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981A37"/>
    <w:pPr>
      <w:numPr>
        <w:ilvl w:val="1"/>
      </w:numPr>
    </w:pPr>
    <w:rPr>
      <w:rFonts w:eastAsia="Times New Roman"/>
      <w:i/>
      <w:iCs/>
      <w:color w:val="8A0300"/>
      <w:spacing w:val="15"/>
      <w:sz w:val="24"/>
      <w:szCs w:val="24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981A37"/>
    <w:rPr>
      <w:rFonts w:ascii="Helvetica" w:eastAsia="Times New Roman" w:hAnsi="Helvetica" w:cs="Times New Roman"/>
      <w:i/>
      <w:iCs/>
      <w:color w:val="8A0300"/>
      <w:spacing w:val="15"/>
      <w:sz w:val="24"/>
      <w:szCs w:val="24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C841B2"/>
    <w:pPr>
      <w:spacing w:after="100"/>
      <w:ind w:left="220"/>
    </w:pPr>
  </w:style>
  <w:style w:type="paragraph" w:styleId="Listenabsatz">
    <w:name w:val="List Paragraph"/>
    <w:basedOn w:val="Standard"/>
    <w:uiPriority w:val="34"/>
    <w:qFormat/>
    <w:rsid w:val="00EE7490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915DEB"/>
    <w:rPr>
      <w:rFonts w:ascii="Helvetica" w:eastAsia="Times New Roman" w:hAnsi="Helvetica"/>
      <w:b/>
      <w:bCs/>
      <w:color w:val="990000"/>
      <w:szCs w:val="22"/>
      <w:lang w:eastAsia="en-US"/>
    </w:rPr>
  </w:style>
  <w:style w:type="paragraph" w:styleId="Kopfzeile">
    <w:name w:val="header"/>
    <w:basedOn w:val="Standard"/>
    <w:link w:val="Kopf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0755D9"/>
    <w:rPr>
      <w:lang w:val="de-CH"/>
    </w:rPr>
  </w:style>
  <w:style w:type="paragraph" w:styleId="Fuzeile">
    <w:name w:val="footer"/>
    <w:basedOn w:val="Standard"/>
    <w:link w:val="FuzeileZeichen"/>
    <w:uiPriority w:val="99"/>
    <w:unhideWhenUsed/>
    <w:rsid w:val="000755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755D9"/>
    <w:rPr>
      <w:lang w:val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F94254"/>
    <w:pPr>
      <w:spacing w:after="100"/>
      <w:ind w:left="440"/>
    </w:pPr>
  </w:style>
  <w:style w:type="character" w:styleId="Seitenzahl">
    <w:name w:val="page number"/>
    <w:basedOn w:val="Absatzstandardschriftart"/>
    <w:uiPriority w:val="99"/>
    <w:unhideWhenUsed/>
    <w:rsid w:val="00841F84"/>
    <w:rPr>
      <w:rFonts w:eastAsia="Times New Roman" w:cs="Times New Roman"/>
      <w:bCs w:val="0"/>
      <w:iCs w:val="0"/>
      <w:szCs w:val="22"/>
      <w:lang w:val="de-DE"/>
    </w:rPr>
  </w:style>
  <w:style w:type="paragraph" w:styleId="KeinLeerraum">
    <w:name w:val="No Spacing"/>
    <w:link w:val="KeinLeerraumZeichen"/>
    <w:uiPriority w:val="1"/>
    <w:qFormat/>
    <w:rsid w:val="00841F84"/>
    <w:rPr>
      <w:rFonts w:eastAsia="Times New Roman"/>
      <w:sz w:val="22"/>
      <w:szCs w:val="22"/>
      <w:lang w:val="de-DE" w:eastAsia="en-US"/>
    </w:rPr>
  </w:style>
  <w:style w:type="character" w:customStyle="1" w:styleId="KeinLeerraumZeichen">
    <w:name w:val="Kein Leerraum Zeichen"/>
    <w:basedOn w:val="Absatzstandardschriftart"/>
    <w:link w:val="KeinLeerraum"/>
    <w:uiPriority w:val="1"/>
    <w:rsid w:val="00841F84"/>
    <w:rPr>
      <w:rFonts w:eastAsia="Times New Roman"/>
      <w:sz w:val="22"/>
      <w:szCs w:val="22"/>
      <w:lang w:val="de-DE" w:eastAsia="en-US" w:bidi="ar-SA"/>
    </w:rPr>
  </w:style>
  <w:style w:type="paragraph" w:styleId="Beschriftung">
    <w:name w:val="caption"/>
    <w:basedOn w:val="Standard"/>
    <w:next w:val="Standard"/>
    <w:uiPriority w:val="35"/>
    <w:unhideWhenUsed/>
    <w:qFormat/>
    <w:rsid w:val="001822E8"/>
    <w:pPr>
      <w:spacing w:line="240" w:lineRule="auto"/>
    </w:pPr>
    <w:rPr>
      <w:b/>
      <w:bCs/>
      <w:color w:val="8A0300"/>
      <w:sz w:val="18"/>
      <w:szCs w:val="18"/>
    </w:rPr>
  </w:style>
  <w:style w:type="character" w:styleId="Kommentarzeichen">
    <w:name w:val="annotation reference"/>
    <w:basedOn w:val="Absatzstandardschriftart"/>
    <w:uiPriority w:val="99"/>
    <w:semiHidden/>
    <w:unhideWhenUsed/>
    <w:rsid w:val="00111CB1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111CB1"/>
    <w:pPr>
      <w:spacing w:line="240" w:lineRule="auto"/>
    </w:pPr>
    <w:rPr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111CB1"/>
    <w:rPr>
      <w:rFonts w:ascii="Helvetica" w:hAnsi="Helvetica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111CB1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111CB1"/>
    <w:rPr>
      <w:rFonts w:ascii="Helvetica" w:hAnsi="Helvetica"/>
      <w:b/>
      <w:bCs/>
      <w:sz w:val="20"/>
      <w:szCs w:val="20"/>
      <w:lang w:val="de-CH"/>
    </w:rPr>
  </w:style>
  <w:style w:type="paragraph" w:styleId="Bearbeitung">
    <w:name w:val="Revision"/>
    <w:hidden/>
    <w:uiPriority w:val="99"/>
    <w:semiHidden/>
    <w:rsid w:val="008216B1"/>
    <w:rPr>
      <w:rFonts w:ascii="Helvetica" w:hAnsi="Helvetica"/>
      <w:szCs w:val="22"/>
      <w:lang w:eastAsia="en-US"/>
    </w:rPr>
  </w:style>
  <w:style w:type="table" w:styleId="MittlereSchattierung2-Akzent2">
    <w:name w:val="Medium Shading 2 Accent 2"/>
    <w:basedOn w:val="NormaleTabelle"/>
    <w:uiPriority w:val="64"/>
    <w:rsid w:val="00961D9E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Schattierung-Akzent2">
    <w:name w:val="Light Shading Accent 2"/>
    <w:basedOn w:val="NormaleTabelle"/>
    <w:uiPriority w:val="60"/>
    <w:rsid w:val="00961D9E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FarbigesRaster-Akzent2">
    <w:name w:val="Colorful Grid Accent 2"/>
    <w:aliases w:val="StuderRaimann"/>
    <w:basedOn w:val="NormaleTabelle"/>
    <w:uiPriority w:val="73"/>
    <w:rsid w:val="009F6DD4"/>
    <w:rPr>
      <w:rFonts w:ascii="Helvetica" w:hAnsi="Helvetica"/>
      <w:color w:val="000000"/>
      <w:sz w:val="16"/>
    </w:rPr>
    <w:tblPr>
      <w:tblStyleRowBandSize w:val="1"/>
      <w:tblStyleColBandSize w:val="1"/>
      <w:tblInd w:w="0" w:type="dxa"/>
      <w:tblBorders>
        <w:bottom w:val="single" w:sz="18" w:space="0" w:color="990000"/>
        <w:insideH w:val="single" w:sz="18" w:space="0" w:color="FFFFFF"/>
      </w:tblBorders>
      <w:tblCellMar>
        <w:top w:w="108" w:type="dxa"/>
        <w:left w:w="108" w:type="dxa"/>
        <w:bottom w:w="108" w:type="dxa"/>
        <w:right w:w="108" w:type="dxa"/>
      </w:tblCellMar>
    </w:tblPr>
    <w:tcPr>
      <w:shd w:val="clear" w:color="auto" w:fill="CCCCCC"/>
    </w:tcPr>
    <w:tblStylePr w:type="firstRow">
      <w:pPr>
        <w:wordWrap/>
        <w:jc w:val="left"/>
      </w:pPr>
      <w:rPr>
        <w:rFonts w:ascii="Helvetica" w:hAnsi="Helvetica"/>
        <w:b/>
        <w:bCs/>
        <w:color w:val="990000"/>
        <w:sz w:val="20"/>
        <w:u w:val="none"/>
      </w:rPr>
      <w:tblPr/>
      <w:tcPr>
        <w:tcBorders>
          <w:bottom w:val="single" w:sz="18" w:space="0" w:color="990000"/>
        </w:tcBorders>
        <w:shd w:val="clear" w:color="auto" w:fill="FFFFFF"/>
      </w:tcPr>
    </w:tblStylePr>
    <w:tblStylePr w:type="lastRow">
      <w:rPr>
        <w:b/>
        <w:bCs/>
        <w:color w:val="000000"/>
      </w:rPr>
      <w:tblPr/>
      <w:tcPr>
        <w:tcBorders>
          <w:top w:val="single" w:sz="18" w:space="0" w:color="990000"/>
        </w:tcBorders>
        <w:shd w:val="clear" w:color="auto" w:fill="CCCCCC"/>
      </w:tcPr>
    </w:tblStylePr>
    <w:tblStylePr w:type="firstCol">
      <w:rPr>
        <w:b/>
        <w:color w:val="000000"/>
      </w:rPr>
      <w:tblPr/>
      <w:tcPr>
        <w:shd w:val="clear" w:color="auto" w:fill="F0F0F0"/>
      </w:tcPr>
    </w:tblStylePr>
    <w:tblStylePr w:type="lastCol">
      <w:pPr>
        <w:wordWrap/>
        <w:jc w:val="left"/>
      </w:pPr>
      <w:rPr>
        <w:b/>
        <w:color w:val="auto"/>
      </w:rPr>
      <w:tblPr/>
      <w:tcPr>
        <w:shd w:val="clear" w:color="auto" w:fill="F0F0F0"/>
      </w:tcPr>
    </w:tblStylePr>
    <w:tblStylePr w:type="band1Vert">
      <w:rPr>
        <w:b w:val="0"/>
      </w:rPr>
      <w:tblPr/>
      <w:tcPr>
        <w:shd w:val="clear" w:color="auto" w:fill="CCCCCC"/>
      </w:tcPr>
    </w:tblStylePr>
    <w:tblStylePr w:type="band2Vert">
      <w:rPr>
        <w:b w:val="0"/>
      </w:rPr>
      <w:tblPr/>
      <w:tcPr>
        <w:shd w:val="clear" w:color="auto" w:fill="CCCCCC"/>
      </w:tcPr>
    </w:tblStylePr>
    <w:tblStylePr w:type="band1Horz">
      <w:rPr>
        <w:b w:val="0"/>
      </w:rPr>
      <w:tblPr/>
      <w:tcPr>
        <w:tcBorders>
          <w:insideH w:val="single" w:sz="18" w:space="0" w:color="FFFFFF"/>
        </w:tcBorders>
        <w:shd w:val="clear" w:color="auto" w:fill="DFA7A6"/>
      </w:tcPr>
    </w:tblStylePr>
    <w:tblStylePr w:type="band2Horz">
      <w:rPr>
        <w:b w:val="0"/>
      </w:rPr>
      <w:tblPr/>
      <w:tcPr>
        <w:shd w:val="clear" w:color="auto" w:fill="CCCCCC"/>
      </w:tcPr>
    </w:tblStylePr>
  </w:style>
  <w:style w:type="table" w:styleId="DunkleListe-Akzent2">
    <w:name w:val="Dark List Accent 2"/>
    <w:basedOn w:val="NormaleTabelle"/>
    <w:uiPriority w:val="70"/>
    <w:rsid w:val="00A84D85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MittleresRaster3-Akzent2">
    <w:name w:val="Medium Grid 3 Accent 2"/>
    <w:basedOn w:val="NormaleTabelle"/>
    <w:uiPriority w:val="69"/>
    <w:rsid w:val="00A84D85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FarbigesRaster-Akzent6">
    <w:name w:val="Colorful Grid Accent 6"/>
    <w:basedOn w:val="NormaleTabelle"/>
    <w:uiPriority w:val="73"/>
    <w:rsid w:val="006C684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Funotentext">
    <w:name w:val="footnote text"/>
    <w:basedOn w:val="Standard"/>
    <w:link w:val="FunotentextZeichen"/>
    <w:uiPriority w:val="99"/>
    <w:unhideWhenUsed/>
    <w:rsid w:val="00FE2028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FE2028"/>
    <w:rPr>
      <w:rFonts w:ascii="Helvetica" w:hAnsi="Helvetica"/>
      <w:sz w:val="20"/>
      <w:szCs w:val="20"/>
      <w:lang w:val="de-CH"/>
    </w:rPr>
  </w:style>
  <w:style w:type="character" w:styleId="Funotenzeichen">
    <w:name w:val="footnote reference"/>
    <w:basedOn w:val="Absatzstandardschriftart"/>
    <w:uiPriority w:val="99"/>
    <w:unhideWhenUsed/>
    <w:rsid w:val="00FE2028"/>
    <w:rPr>
      <w:vertAlign w:val="superscript"/>
    </w:r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9F6DD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9F6DD4"/>
    <w:rPr>
      <w:rFonts w:ascii="Tahoma" w:hAnsi="Tahoma"/>
      <w:sz w:val="16"/>
      <w:szCs w:val="16"/>
      <w:lang w:val="de-CH"/>
    </w:rPr>
  </w:style>
  <w:style w:type="character" w:styleId="Platzhaltertext">
    <w:name w:val="Placeholder Text"/>
    <w:basedOn w:val="Absatzstandardschriftart"/>
    <w:uiPriority w:val="99"/>
    <w:semiHidden/>
    <w:rsid w:val="009B4D53"/>
    <w:rPr>
      <w:color w:val="808080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7D34AB"/>
    <w:rPr>
      <w:rFonts w:ascii="Cambria" w:eastAsia="Times New Roman" w:hAnsi="Cambria"/>
      <w:b/>
      <w:bCs/>
      <w:i/>
      <w:iCs/>
      <w:color w:val="4F81BD"/>
      <w:szCs w:val="22"/>
      <w:lang w:eastAsia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7D34AB"/>
    <w:rPr>
      <w:rFonts w:ascii="Cambria" w:eastAsia="Times New Roman" w:hAnsi="Cambria"/>
      <w:color w:val="243F60"/>
      <w:szCs w:val="22"/>
      <w:lang w:eastAsia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7D34AB"/>
    <w:rPr>
      <w:rFonts w:ascii="Cambria" w:eastAsia="Times New Roman" w:hAnsi="Cambria"/>
      <w:i/>
      <w:iCs/>
      <w:color w:val="243F60"/>
      <w:szCs w:val="22"/>
      <w:lang w:eastAsia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7D34AB"/>
    <w:rPr>
      <w:rFonts w:ascii="Cambria" w:eastAsia="Times New Roman" w:hAnsi="Cambria"/>
      <w:i/>
      <w:iCs/>
      <w:color w:val="404040"/>
      <w:szCs w:val="22"/>
      <w:lang w:eastAsia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7D34AB"/>
    <w:rPr>
      <w:rFonts w:ascii="Cambria" w:eastAsia="Times New Roman" w:hAnsi="Cambria"/>
      <w:color w:val="404040"/>
      <w:lang w:eastAsia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7D34AB"/>
    <w:rPr>
      <w:rFonts w:ascii="Cambria" w:eastAsia="Times New Roman" w:hAnsi="Cambria"/>
      <w:i/>
      <w:iCs/>
      <w:color w:val="404040"/>
      <w:lang w:eastAsia="en-US"/>
    </w:rPr>
  </w:style>
  <w:style w:type="paragraph" w:customStyle="1" w:styleId="Zitat1">
    <w:name w:val="Zitat1"/>
    <w:basedOn w:val="Standard"/>
    <w:link w:val="ZitatZchn"/>
    <w:qFormat/>
    <w:rsid w:val="00843E99"/>
    <w:pPr>
      <w:ind w:left="360"/>
    </w:pPr>
    <w:rPr>
      <w:i/>
      <w:color w:val="595959" w:themeColor="text1" w:themeTint="A6"/>
    </w:rPr>
  </w:style>
  <w:style w:type="paragraph" w:customStyle="1" w:styleId="berschrift21">
    <w:name w:val="Überschrift 21"/>
    <w:basedOn w:val="Standard"/>
    <w:next w:val="Standard"/>
    <w:uiPriority w:val="99"/>
    <w:rsid w:val="00114A2C"/>
    <w:pPr>
      <w:keepNext/>
      <w:numPr>
        <w:ilvl w:val="1"/>
      </w:numPr>
      <w:autoSpaceDE w:val="0"/>
      <w:autoSpaceDN w:val="0"/>
      <w:adjustRightInd w:val="0"/>
      <w:spacing w:before="400" w:after="220" w:line="240" w:lineRule="auto"/>
      <w:outlineLvl w:val="1"/>
    </w:pPr>
    <w:rPr>
      <w:rFonts w:ascii="Times New Roman" w:eastAsia="Times New Roman" w:hAnsi="Arial Unicode MS"/>
      <w:b/>
      <w:bCs/>
      <w:sz w:val="24"/>
      <w:szCs w:val="24"/>
      <w:lang w:val="en-GB" w:eastAsia="de-CH"/>
    </w:rPr>
  </w:style>
  <w:style w:type="character" w:customStyle="1" w:styleId="ZitatZchn">
    <w:name w:val="Zitat Zchn"/>
    <w:basedOn w:val="Absatzstandardschriftart"/>
    <w:link w:val="Zitat1"/>
    <w:rsid w:val="00843E99"/>
    <w:rPr>
      <w:rFonts w:ascii="Helvetica" w:hAnsi="Helvetica"/>
      <w:i/>
      <w:color w:val="595959" w:themeColor="text1" w:themeTint="A6"/>
      <w:szCs w:val="22"/>
      <w:lang w:eastAsia="en-US"/>
    </w:rPr>
  </w:style>
  <w:style w:type="paragraph" w:styleId="Endnotentext">
    <w:name w:val="endnote text"/>
    <w:basedOn w:val="Standard"/>
    <w:link w:val="EndnotentextZeichen"/>
    <w:uiPriority w:val="99"/>
    <w:semiHidden/>
    <w:unhideWhenUsed/>
    <w:rsid w:val="00EC4C47"/>
    <w:pPr>
      <w:spacing w:after="0" w:line="240" w:lineRule="auto"/>
    </w:pPr>
    <w:rPr>
      <w:szCs w:val="20"/>
    </w:rPr>
  </w:style>
  <w:style w:type="character" w:customStyle="1" w:styleId="EndnotentextZeichen">
    <w:name w:val="Endnotentext Zeichen"/>
    <w:basedOn w:val="Absatzstandardschriftart"/>
    <w:link w:val="Endnotentext"/>
    <w:uiPriority w:val="99"/>
    <w:semiHidden/>
    <w:rsid w:val="00EC4C47"/>
    <w:rPr>
      <w:rFonts w:ascii="Helvetica" w:hAnsi="Helvetica"/>
      <w:lang w:eastAsia="en-US"/>
    </w:rPr>
  </w:style>
  <w:style w:type="character" w:styleId="Endnotenzeichen">
    <w:name w:val="endnote reference"/>
    <w:basedOn w:val="Absatzstandardschriftart"/>
    <w:uiPriority w:val="99"/>
    <w:semiHidden/>
    <w:unhideWhenUsed/>
    <w:rsid w:val="00EC4C47"/>
    <w:rPr>
      <w:vertAlign w:val="superscript"/>
    </w:rPr>
  </w:style>
  <w:style w:type="character" w:customStyle="1" w:styleId="gi">
    <w:name w:val="gi"/>
    <w:basedOn w:val="Absatzstandardschriftart"/>
    <w:rsid w:val="00F01714"/>
  </w:style>
  <w:style w:type="paragraph" w:customStyle="1" w:styleId="ServiceDescription">
    <w:name w:val="Service Description"/>
    <w:basedOn w:val="Standard"/>
    <w:rsid w:val="002D68FD"/>
    <w:pPr>
      <w:numPr>
        <w:numId w:val="18"/>
      </w:numPr>
      <w:spacing w:line="276" w:lineRule="auto"/>
    </w:pPr>
    <w:rPr>
      <w:rFonts w:ascii="Calibri" w:hAnsi="Calibri"/>
      <w:sz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DB6412"/>
    <w:pPr>
      <w:ind w:left="600"/>
    </w:pPr>
  </w:style>
  <w:style w:type="paragraph" w:styleId="Verzeichnis5">
    <w:name w:val="toc 5"/>
    <w:basedOn w:val="Standard"/>
    <w:next w:val="Standard"/>
    <w:autoRedefine/>
    <w:uiPriority w:val="39"/>
    <w:unhideWhenUsed/>
    <w:rsid w:val="00DB6412"/>
    <w:pPr>
      <w:ind w:left="800"/>
    </w:pPr>
  </w:style>
  <w:style w:type="paragraph" w:styleId="Verzeichnis6">
    <w:name w:val="toc 6"/>
    <w:basedOn w:val="Standard"/>
    <w:next w:val="Standard"/>
    <w:autoRedefine/>
    <w:uiPriority w:val="39"/>
    <w:unhideWhenUsed/>
    <w:rsid w:val="00DB6412"/>
    <w:pPr>
      <w:ind w:left="1000"/>
    </w:pPr>
  </w:style>
  <w:style w:type="paragraph" w:styleId="Verzeichnis7">
    <w:name w:val="toc 7"/>
    <w:basedOn w:val="Standard"/>
    <w:next w:val="Standard"/>
    <w:autoRedefine/>
    <w:uiPriority w:val="39"/>
    <w:unhideWhenUsed/>
    <w:rsid w:val="00DB6412"/>
    <w:pPr>
      <w:ind w:left="1200"/>
    </w:pPr>
  </w:style>
  <w:style w:type="paragraph" w:styleId="Verzeichnis8">
    <w:name w:val="toc 8"/>
    <w:basedOn w:val="Standard"/>
    <w:next w:val="Standard"/>
    <w:autoRedefine/>
    <w:uiPriority w:val="39"/>
    <w:unhideWhenUsed/>
    <w:rsid w:val="00DB6412"/>
    <w:pPr>
      <w:ind w:left="1400"/>
    </w:pPr>
  </w:style>
  <w:style w:type="paragraph" w:styleId="Verzeichnis9">
    <w:name w:val="toc 9"/>
    <w:basedOn w:val="Standard"/>
    <w:next w:val="Standard"/>
    <w:autoRedefine/>
    <w:uiPriority w:val="39"/>
    <w:unhideWhenUsed/>
    <w:rsid w:val="00DB6412"/>
    <w:pPr>
      <w:ind w:left="1600"/>
    </w:pPr>
  </w:style>
  <w:style w:type="paragraph" w:customStyle="1" w:styleId="Seitentitel">
    <w:name w:val="Seitentitel"/>
    <w:basedOn w:val="Standard"/>
    <w:qFormat/>
    <w:rsid w:val="00117852"/>
    <w:pPr>
      <w:spacing w:after="0" w:line="240" w:lineRule="auto"/>
    </w:pPr>
    <w:rPr>
      <w:b/>
      <w:color w:val="800000"/>
      <w:sz w:val="44"/>
      <w:lang w:val="en-US"/>
    </w:rPr>
  </w:style>
  <w:style w:type="paragraph" w:customStyle="1" w:styleId="berschrift">
    <w:name w:val="Überschrift"/>
    <w:basedOn w:val="berschrift1"/>
    <w:qFormat/>
    <w:rsid w:val="00117852"/>
    <w:pPr>
      <w:numPr>
        <w:numId w:val="0"/>
      </w:numPr>
    </w:pPr>
    <w:rPr>
      <w:rFonts w:eastAsiaTheme="majorEastAsia" w:cstheme="majorBidi"/>
      <w:color w:val="8A03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fschmid:Downloads:32_Documentation_Plugin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FDB25-7A45-2842-A0E6-683FAEC06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32_Documentation_Plugin.dotx</Template>
  <TotalTime>0</TotalTime>
  <Pages>6</Pages>
  <Words>264</Words>
  <Characters>1668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Links>
    <vt:vector size="384" baseType="variant">
      <vt:variant>
        <vt:i4>1638483</vt:i4>
      </vt:variant>
      <vt:variant>
        <vt:i4>369</vt:i4>
      </vt:variant>
      <vt:variant>
        <vt:i4>0</vt:i4>
      </vt:variant>
      <vt:variant>
        <vt:i4>5</vt:i4>
      </vt:variant>
      <vt:variant>
        <vt:lpwstr>http://iliasuisse.ch/2009/01/26/ergebnisse-ilias-usability-check/</vt:lpwstr>
      </vt:variant>
      <vt:variant>
        <vt:lpwstr/>
      </vt:variant>
      <vt:variant>
        <vt:i4>3014719</vt:i4>
      </vt:variant>
      <vt:variant>
        <vt:i4>366</vt:i4>
      </vt:variant>
      <vt:variant>
        <vt:i4>0</vt:i4>
      </vt:variant>
      <vt:variant>
        <vt:i4>5</vt:i4>
      </vt:variant>
      <vt:variant>
        <vt:lpwstr>http://www.ilias.de/docu/goto_docu_pg_11816_470.html</vt:lpwstr>
      </vt:variant>
      <vt:variant>
        <vt:lpwstr/>
      </vt:variant>
      <vt:variant>
        <vt:i4>1835075</vt:i4>
      </vt:variant>
      <vt:variant>
        <vt:i4>363</vt:i4>
      </vt:variant>
      <vt:variant>
        <vt:i4>0</vt:i4>
      </vt:variant>
      <vt:variant>
        <vt:i4>5</vt:i4>
      </vt:variant>
      <vt:variant>
        <vt:lpwstr>http://www.edupad.ch/</vt:lpwstr>
      </vt:variant>
      <vt:variant>
        <vt:lpwstr/>
      </vt:variant>
      <vt:variant>
        <vt:i4>3866749</vt:i4>
      </vt:variant>
      <vt:variant>
        <vt:i4>360</vt:i4>
      </vt:variant>
      <vt:variant>
        <vt:i4>0</vt:i4>
      </vt:variant>
      <vt:variant>
        <vt:i4>5</vt:i4>
      </vt:variant>
      <vt:variant>
        <vt:lpwstr>http://www.webcollege-akademie.de/</vt:lpwstr>
      </vt:variant>
      <vt:variant>
        <vt:lpwstr/>
      </vt:variant>
      <vt:variant>
        <vt:i4>262237</vt:i4>
      </vt:variant>
      <vt:variant>
        <vt:i4>357</vt:i4>
      </vt:variant>
      <vt:variant>
        <vt:i4>0</vt:i4>
      </vt:variant>
      <vt:variant>
        <vt:i4>5</vt:i4>
      </vt:variant>
      <vt:variant>
        <vt:lpwstr>http://www.iliasuisse.ch/</vt:lpwstr>
      </vt:variant>
      <vt:variant>
        <vt:lpwstr/>
      </vt:variant>
      <vt:variant>
        <vt:i4>1835068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_Toc289421566</vt:lpwstr>
      </vt:variant>
      <vt:variant>
        <vt:i4>1835068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_Toc289421565</vt:lpwstr>
      </vt:variant>
      <vt:variant>
        <vt:i4>1835068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_Toc289421564</vt:lpwstr>
      </vt:variant>
      <vt:variant>
        <vt:i4>1835068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_Toc289421563</vt:lpwstr>
      </vt:variant>
      <vt:variant>
        <vt:i4>1835068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_Toc289421562</vt:lpwstr>
      </vt:variant>
      <vt:variant>
        <vt:i4>1835068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_Toc289421561</vt:lpwstr>
      </vt:variant>
      <vt:variant>
        <vt:i4>1835068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_Toc289421560</vt:lpwstr>
      </vt:variant>
      <vt:variant>
        <vt:i4>2031676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_Toc289421559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_Toc289421558</vt:lpwstr>
      </vt:variant>
      <vt:variant>
        <vt:i4>2031676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_Toc289421557</vt:lpwstr>
      </vt:variant>
      <vt:variant>
        <vt:i4>2031676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_Toc289421556</vt:lpwstr>
      </vt:variant>
      <vt:variant>
        <vt:i4>2031676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_Toc289421555</vt:lpwstr>
      </vt:variant>
      <vt:variant>
        <vt:i4>2031676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_Toc289421554</vt:lpwstr>
      </vt:variant>
      <vt:variant>
        <vt:i4>2031676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_Toc289421553</vt:lpwstr>
      </vt:variant>
      <vt:variant>
        <vt:i4>2031676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_Toc289421552</vt:lpwstr>
      </vt:variant>
      <vt:variant>
        <vt:i4>2031676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_Toc289421551</vt:lpwstr>
      </vt:variant>
      <vt:variant>
        <vt:i4>2031676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_Toc289421550</vt:lpwstr>
      </vt:variant>
      <vt:variant>
        <vt:i4>1966140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_Toc289421549</vt:lpwstr>
      </vt:variant>
      <vt:variant>
        <vt:i4>1966140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_Toc289421548</vt:lpwstr>
      </vt:variant>
      <vt:variant>
        <vt:i4>1966140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_Toc289421547</vt:lpwstr>
      </vt:variant>
      <vt:variant>
        <vt:i4>1966140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_Toc289421546</vt:lpwstr>
      </vt:variant>
      <vt:variant>
        <vt:i4>1966140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_Toc289421545</vt:lpwstr>
      </vt:variant>
      <vt:variant>
        <vt:i4>1966140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_Toc289421544</vt:lpwstr>
      </vt:variant>
      <vt:variant>
        <vt:i4>1966140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_Toc289421543</vt:lpwstr>
      </vt:variant>
      <vt:variant>
        <vt:i4>1966140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_Toc289421542</vt:lpwstr>
      </vt:variant>
      <vt:variant>
        <vt:i4>1966140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_Toc289421541</vt:lpwstr>
      </vt:variant>
      <vt:variant>
        <vt:i4>1966140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_Toc289421540</vt:lpwstr>
      </vt:variant>
      <vt:variant>
        <vt:i4>1638460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_Toc289421539</vt:lpwstr>
      </vt:variant>
      <vt:variant>
        <vt:i4>1638460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_Toc289421538</vt:lpwstr>
      </vt:variant>
      <vt:variant>
        <vt:i4>1638460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_Toc289421537</vt:lpwstr>
      </vt:variant>
      <vt:variant>
        <vt:i4>1638460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_Toc289421536</vt:lpwstr>
      </vt:variant>
      <vt:variant>
        <vt:i4>1638460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_Toc289421535</vt:lpwstr>
      </vt:variant>
      <vt:variant>
        <vt:i4>1638460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_Toc289421534</vt:lpwstr>
      </vt:variant>
      <vt:variant>
        <vt:i4>1638460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_Toc289421533</vt:lpwstr>
      </vt:variant>
      <vt:variant>
        <vt:i4>1638460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_Toc289421532</vt:lpwstr>
      </vt:variant>
      <vt:variant>
        <vt:i4>1638460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_Toc289421531</vt:lpwstr>
      </vt:variant>
      <vt:variant>
        <vt:i4>1638460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_Toc289421530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_Toc289421529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_Toc289421528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_Toc289421527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_Toc289421526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_Toc289421525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_Toc289421524</vt:lpwstr>
      </vt:variant>
      <vt:variant>
        <vt:i4>1572924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_Toc289421523</vt:lpwstr>
      </vt:variant>
      <vt:variant>
        <vt:i4>1572924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_Toc289421522</vt:lpwstr>
      </vt:variant>
      <vt:variant>
        <vt:i4>1572924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_Toc289421521</vt:lpwstr>
      </vt:variant>
      <vt:variant>
        <vt:i4>1572924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_Toc289421520</vt:lpwstr>
      </vt:variant>
      <vt:variant>
        <vt:i4>1769532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_Toc289421519</vt:lpwstr>
      </vt:variant>
      <vt:variant>
        <vt:i4>1769532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_Toc289421518</vt:lpwstr>
      </vt:variant>
      <vt:variant>
        <vt:i4>1769532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_Toc289421517</vt:lpwstr>
      </vt:variant>
      <vt:variant>
        <vt:i4>1769532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_Toc289421516</vt:lpwstr>
      </vt:variant>
      <vt:variant>
        <vt:i4>1769532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_Toc289421515</vt:lpwstr>
      </vt:variant>
      <vt:variant>
        <vt:i4>1769532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_Toc289421514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_Toc289421513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_Toc289421512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_Toc289421511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_Toc289421510</vt:lpwstr>
      </vt:variant>
      <vt:variant>
        <vt:i4>1703996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_Toc289421509</vt:lpwstr>
      </vt:variant>
      <vt:variant>
        <vt:i4>1703996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_Toc289421508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Schmid</dc:creator>
  <cp:lastModifiedBy>Fabian Schmid</cp:lastModifiedBy>
  <cp:revision>10</cp:revision>
  <cp:lastPrinted>2013-03-05T17:23:00Z</cp:lastPrinted>
  <dcterms:created xsi:type="dcterms:W3CDTF">2014-12-01T13:46:00Z</dcterms:created>
  <dcterms:modified xsi:type="dcterms:W3CDTF">2014-12-01T14:03:00Z</dcterms:modified>
</cp:coreProperties>
</file>